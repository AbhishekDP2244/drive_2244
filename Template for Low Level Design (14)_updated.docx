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id w:val="-169260249"/>
        <w:docPartObj>
          <w:docPartGallery w:val="Cover Pages"/>
          <w:docPartUnique/>
        </w:docPartObj>
      </w:sdtPr>
      <w:sdtEndPr>
        <w:rPr>
          <w:b/>
          <w:bCs/>
          <w:color w:val="EB262A" w:themeColor="accent1"/>
          <w:sz w:val="20"/>
        </w:rPr>
      </w:sdtEndPr>
      <w:sdtContent>
        <w:p w14:paraId="38D4BBBA" w14:textId="77777777" w:rsidR="00E334D9" w:rsidRDefault="00800833" w:rsidP="00A84535">
          <w:r>
            <w:rPr>
              <w:noProof/>
              <w:lang w:eastAsia="en-IN"/>
            </w:rPr>
            <w:drawing>
              <wp:anchor distT="0" distB="0" distL="114300" distR="114300" simplePos="0" relativeHeight="251658752" behindDoc="0" locked="0" layoutInCell="1" allowOverlap="1" wp14:anchorId="42C3243C" wp14:editId="5351EEEF">
                <wp:simplePos x="0" y="0"/>
                <wp:positionH relativeFrom="column">
                  <wp:posOffset>-56061</wp:posOffset>
                </wp:positionH>
                <wp:positionV relativeFrom="paragraph">
                  <wp:posOffset>-340904</wp:posOffset>
                </wp:positionV>
                <wp:extent cx="1045210" cy="678180"/>
                <wp:effectExtent l="0" t="0" r="2540" b="7620"/>
                <wp:wrapNone/>
                <wp:docPr id="15" name="Picture 1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Logo, company name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11" t="14859" r="18300" b="15927"/>
                        <a:stretch/>
                      </pic:blipFill>
                      <pic:spPr bwMode="auto">
                        <a:xfrm>
                          <a:off x="0" y="0"/>
                          <a:ext cx="1045210" cy="678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n-IN"/>
            </w:rPr>
            <w:drawing>
              <wp:anchor distT="0" distB="0" distL="114300" distR="114300" simplePos="0" relativeHeight="251659776" behindDoc="0" locked="0" layoutInCell="1" allowOverlap="1" wp14:anchorId="09481833" wp14:editId="2DD51A0B">
                <wp:simplePos x="0" y="0"/>
                <wp:positionH relativeFrom="column">
                  <wp:posOffset>4798967</wp:posOffset>
                </wp:positionH>
                <wp:positionV relativeFrom="paragraph">
                  <wp:posOffset>-188504</wp:posOffset>
                </wp:positionV>
                <wp:extent cx="1595755" cy="431800"/>
                <wp:effectExtent l="0" t="0" r="4445" b="6350"/>
                <wp:wrapNone/>
                <wp:docPr id="25" name="Graphic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278FC1-9E2E-FEB4-9B3D-BECECA0DFA5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Graphic 7">
                          <a:extLst>
                            <a:ext uri="{FF2B5EF4-FFF2-40B4-BE49-F238E27FC236}">
                              <a16:creationId xmlns:a16="http://schemas.microsoft.com/office/drawing/2014/main" id="{7A278FC1-9E2E-FEB4-9B3D-BECECA0DFA5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75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3296CD" w14:textId="77777777" w:rsidR="00E334D9" w:rsidRDefault="0009653C" w:rsidP="736CCBBA">
          <w:pPr>
            <w:ind w:left="567"/>
            <w:rPr>
              <w:b/>
              <w:bCs/>
              <w:color w:val="EB262A" w:themeColor="accent1"/>
              <w:sz w:val="20"/>
            </w:rPr>
          </w:pPr>
          <w:r>
            <w:rPr>
              <w:b/>
              <w:bCs/>
              <w:noProof/>
              <w:color w:val="EB262A" w:themeColor="accent1"/>
              <w:sz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6354F6B4" wp14:editId="4D894802">
                    <wp:simplePos x="0" y="0"/>
                    <wp:positionH relativeFrom="column">
                      <wp:posOffset>554729</wp:posOffset>
                    </wp:positionH>
                    <wp:positionV relativeFrom="paragraph">
                      <wp:posOffset>160822</wp:posOffset>
                    </wp:positionV>
                    <wp:extent cx="5205730" cy="2971800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05730" cy="297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5AE0F" w14:textId="77777777" w:rsidR="00000000" w:rsidRDefault="00000000" w:rsidP="00B03276">
                                <w:pPr>
                                  <w:spacing w:line="276" w:lineRule="auto"/>
                                  <w:rPr>
                                    <w:rFonts w:ascii="KareliaWeb Regular" w:hAnsi="KareliaWeb Regular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KareliaWeb Regular" w:hAnsi="KareliaWeb Regular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Design Document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b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svg="http://schemas.microsoft.com/office/drawing/2016/SVG/main" xmlns:a16="http://schemas.microsoft.com/office/drawing/2014/main" xmlns:a14="http://schemas.microsoft.com/office/drawing/2010/main" xmlns:pic="http://schemas.openxmlformats.org/drawingml/2006/picture" xmlns:a="http://schemas.openxmlformats.org/drawingml/2006/main"/>
            </mc:AlternateContent>
          </w:r>
          <w:r w:rsidR="00B75F11">
            <w:rPr>
              <w:b/>
              <w:bCs/>
              <w:noProof/>
              <w:color w:val="EB262A" w:themeColor="accent1"/>
              <w:sz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69C4ECB" wp14:editId="558781F5">
                    <wp:simplePos x="0" y="0"/>
                    <wp:positionH relativeFrom="column">
                      <wp:posOffset>596900</wp:posOffset>
                    </wp:positionH>
                    <wp:positionV relativeFrom="paragraph">
                      <wp:posOffset>6259921</wp:posOffset>
                    </wp:positionV>
                    <wp:extent cx="2286000" cy="1270000"/>
                    <wp:effectExtent l="0" t="0" r="0" b="635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24AF1A" w14:textId="77777777" w:rsidR="00000000" w:rsidRDefault="00000000" w:rsidP="00F62C7D">
                                <w:pPr>
                                  <w:spacing w:line="276" w:lineRule="auto"/>
                                  <w:rPr>
                                    <w:rFonts w:ascii="KareliaWeb Regular" w:hAnsi="KareliaWeb Regular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KareliaWeb Regular" w:hAnsi="KareliaWeb Regular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  <w:t>Author/s</w:t>
                                </w:r>
                              </w:p>
                              <w:p w14:paraId="015E3A9C" w14:textId="77777777" w:rsidR="00000000" w:rsidRDefault="00000000" w:rsidP="00F62C7D">
                                <w:pPr>
                                  <w:spacing w:line="276" w:lineRule="auto"/>
                                  <w:rPr>
                                    <w:rFonts w:ascii="KareliaWeb Regular" w:hAnsi="KareliaWeb Regular"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KareliaWeb Regular" w:hAnsi="KareliaWeb Regular"/>
                                    <w:color w:val="FFFFFF"/>
                                    <w:sz w:val="28"/>
                                    <w:szCs w:val="28"/>
                                  </w:rPr>
                                  <w:t>Synapt</w:t>
                                </w:r>
                                <w:proofErr w:type="spellEnd"/>
                                <w:r>
                                  <w:rPr>
                                    <w:rFonts w:ascii="KareliaWeb Regular" w:hAnsi="KareliaWeb Regular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svg="http://schemas.microsoft.com/office/drawing/2016/SVG/main" xmlns:a16="http://schemas.microsoft.com/office/drawing/2014/main" xmlns:a14="http://schemas.microsoft.com/office/drawing/2010/main" xmlns:pic="http://schemas.openxmlformats.org/drawingml/2006/picture" xmlns:a="http://schemas.openxmlformats.org/drawingml/2006/main"/>
            </mc:AlternateContent>
          </w:r>
          <w:r w:rsidR="006B6018">
            <w:rPr>
              <w:b/>
              <w:bCs/>
              <w:noProof/>
              <w:color w:val="EB262A" w:themeColor="accent1"/>
              <w:sz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A918765" wp14:editId="4C03FD0A">
                    <wp:simplePos x="0" y="0"/>
                    <wp:positionH relativeFrom="column">
                      <wp:posOffset>575310</wp:posOffset>
                    </wp:positionH>
                    <wp:positionV relativeFrom="paragraph">
                      <wp:posOffset>4245610</wp:posOffset>
                    </wp:positionV>
                    <wp:extent cx="4203700" cy="603250"/>
                    <wp:effectExtent l="0" t="0" r="0" b="635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03700" cy="603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bodyPr spcFirstLastPara="0" wrap="square" lIns="91440" tIns="45720" rIns="91440" bIns="45720" anchor="b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svg="http://schemas.microsoft.com/office/drawing/2016/SVG/main" xmlns:a16="http://schemas.microsoft.com/office/drawing/2014/main" xmlns:a14="http://schemas.microsoft.com/office/drawing/2010/main" xmlns:pic="http://schemas.openxmlformats.org/drawingml/2006/picture" xmlns:a="http://schemas.openxmlformats.org/drawingml/2006/main"/>
            </mc:AlternateContent>
          </w:r>
          <w:r w:rsidR="006B6018">
            <w:rPr>
              <w:b/>
              <w:bCs/>
              <w:noProof/>
              <w:color w:val="EB262A" w:themeColor="accent1"/>
              <w:sz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00F502F" wp14:editId="7683F5F6">
                    <wp:simplePos x="0" y="0"/>
                    <wp:positionH relativeFrom="column">
                      <wp:posOffset>553085</wp:posOffset>
                    </wp:positionH>
                    <wp:positionV relativeFrom="paragraph">
                      <wp:posOffset>3124835</wp:posOffset>
                    </wp:positionV>
                    <wp:extent cx="3635375" cy="1051560"/>
                    <wp:effectExtent l="0" t="0" r="0" b="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35375" cy="105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bodyPr spcFirstLastPara="0" wrap="square" lIns="21600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svg="http://schemas.microsoft.com/office/drawing/2016/SVG/main" xmlns:a16="http://schemas.microsoft.com/office/drawing/2014/main" xmlns:a14="http://schemas.microsoft.com/office/drawing/2010/main" xmlns:pic="http://schemas.openxmlformats.org/drawingml/2006/picture" xmlns:a="http://schemas.openxmlformats.org/drawingml/2006/main"/>
            </mc:AlternateContent>
          </w:r>
          <w:r w:rsidR="00800833">
            <w:rPr>
              <w:b/>
              <w:bCs/>
              <w:noProof/>
              <w:color w:val="EB262A" w:themeColor="accent1"/>
              <w:sz w:val="20"/>
              <w:lang w:eastAsia="en-IN"/>
            </w:rPr>
            <w:drawing>
              <wp:anchor distT="0" distB="0" distL="114300" distR="114300" simplePos="0" relativeHeight="251654655" behindDoc="1" locked="0" layoutInCell="1" allowOverlap="1" wp14:anchorId="3F7FC4DF" wp14:editId="5DA6865F">
                <wp:simplePos x="0" y="0"/>
                <wp:positionH relativeFrom="column">
                  <wp:posOffset>-730976</wp:posOffset>
                </wp:positionH>
                <wp:positionV relativeFrom="paragraph">
                  <wp:posOffset>163921</wp:posOffset>
                </wp:positionV>
                <wp:extent cx="7559675" cy="9615170"/>
                <wp:effectExtent l="0" t="0" r="3175" b="5080"/>
                <wp:wrapNone/>
                <wp:docPr id="17" name="Graphic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Graphic 17"/>
                        <pic:cNvPicPr>
                          <a:picLocks noChangeAspect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961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334D9" w:rsidRPr="736CCBBA">
            <w:rPr>
              <w:b/>
              <w:bCs/>
              <w:color w:val="EB262A" w:themeColor="accent1"/>
              <w:sz w:val="20"/>
            </w:rPr>
            <w:br w:type="page"/>
          </w:r>
        </w:p>
      </w:sdtContent>
    </w:sdt>
    <w:p w14:paraId="33D01436" w14:textId="77777777" w:rsidR="00E334D9" w:rsidRDefault="00E334D9" w:rsidP="00E334D9">
      <w:pPr>
        <w:rPr>
          <w:b/>
          <w:bCs/>
          <w:color w:val="EB262A" w:themeColor="accent1"/>
          <w:sz w:val="20"/>
        </w:rPr>
      </w:pPr>
    </w:p>
    <w:sdt>
      <w:sdtPr>
        <w:rPr>
          <w:b/>
          <w:bCs/>
          <w:color w:val="EB262A" w:themeColor="accent1"/>
          <w:sz w:val="20"/>
        </w:rPr>
        <w:id w:val="-1169952061"/>
        <w:docPartObj>
          <w:docPartGallery w:val="Table of Contents"/>
          <w:docPartUnique/>
        </w:docPartObj>
      </w:sdtPr>
      <w:sdtEndPr>
        <w:rPr>
          <w:b w:val="0"/>
          <w:bCs w:val="0"/>
          <w:color w:val="1C1C1C"/>
          <w:sz w:val="24"/>
          <w:szCs w:val="24"/>
        </w:rPr>
      </w:sdtEndPr>
      <w:sdtContent>
        <w:p w14:paraId="50A41802" w14:textId="77777777" w:rsidR="00030192" w:rsidRPr="00E334D9" w:rsidRDefault="00030192" w:rsidP="00E334D9">
          <w:pPr>
            <w:rPr>
              <w:rStyle w:val="Heading1Char"/>
              <w:sz w:val="32"/>
              <w:szCs w:val="32"/>
            </w:rPr>
          </w:pPr>
          <w:r w:rsidRPr="00E334D9">
            <w:rPr>
              <w:rStyle w:val="Heading1Char"/>
              <w:sz w:val="32"/>
              <w:szCs w:val="32"/>
            </w:rPr>
            <w:t>Table of Contents</w:t>
          </w:r>
        </w:p>
        <w:p w14:paraId="4239EE00" w14:textId="77777777" w:rsidR="00E30CC3" w:rsidRPr="00E334D9" w:rsidRDefault="00E30CC3" w:rsidP="00E30CC3"/>
        <w:p w14:paraId="436C57B5" w14:textId="77777777" w:rsidR="002C74AA" w:rsidRDefault="00105208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r w:rsidRPr="00E334D9">
            <w:rPr>
              <w:rFonts w:asciiTheme="majorHAnsi" w:hAnsiTheme="majorHAnsi"/>
              <w:b w:val="0"/>
              <w:bCs/>
              <w:caps/>
              <w:color w:val="EB262A" w:themeColor="accent1"/>
            </w:rPr>
            <w:fldChar w:fldCharType="begin"/>
          </w:r>
          <w:r w:rsidRPr="00E334D9">
            <w:rPr>
              <w:rFonts w:asciiTheme="majorHAnsi" w:hAnsiTheme="majorHAnsi"/>
              <w:bCs/>
              <w:caps/>
            </w:rPr>
            <w:instrText xml:space="preserve"> TOC \o "1-3" \h \z \u </w:instrText>
          </w:r>
          <w:r w:rsidRPr="00E334D9">
            <w:rPr>
              <w:rFonts w:asciiTheme="majorHAnsi" w:hAnsiTheme="majorHAnsi"/>
              <w:b w:val="0"/>
              <w:bCs/>
              <w:caps/>
              <w:color w:val="EB262A" w:themeColor="accent1"/>
            </w:rPr>
            <w:fldChar w:fldCharType="separate"/>
          </w:r>
          <w:hyperlink w:anchor="_Toc172132349" w:history="1">
            <w:r w:rsidR="002C74AA" w:rsidRPr="002B47CB">
              <w:rPr>
                <w:rStyle w:val="Hyperlink"/>
                <w:noProof/>
              </w:rPr>
              <w:t>1.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="002C74AA" w:rsidRPr="002B47CB">
              <w:rPr>
                <w:rStyle w:val="Hyperlink"/>
                <w:noProof/>
              </w:rPr>
              <w:t>Introduction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_Toc172132349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5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14:paraId="2E6D8F33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50" w:history="1">
            <w:r w:rsidRPr="002B47CB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Purpose and Scope of this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1B6634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51" w:history="1">
            <w:r w:rsidRPr="002B47CB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2CA818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52" w:history="1">
            <w:r w:rsidRPr="002B47CB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53F9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53" w:history="1">
            <w:r w:rsidRPr="002B47CB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Architecture Module/Component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3439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54" w:history="1">
            <w:r w:rsidRPr="002B47CB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Context of the Module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7B6B75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55" w:history="1">
            <w:r w:rsidRPr="002B47CB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Impact to Existing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D61C40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56" w:history="1">
            <w:r w:rsidRPr="002B47CB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BEA8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57" w:history="1">
            <w:r w:rsidRPr="002B47CB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&lt;Component 1 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CD132A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58" w:history="1">
            <w:r w:rsidRPr="002B47CB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&lt;Component 2&gt;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650DD3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59" w:history="1">
            <w:r w:rsidRPr="002B47CB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09C8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60" w:history="1">
            <w:r w:rsidRPr="002B47CB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Database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1404FE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61" w:history="1">
            <w:r w:rsidRPr="002B47CB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Table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1034C0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62" w:history="1">
            <w:r w:rsidRPr="002B47CB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Database Scripts and APIs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C49799" w14:textId="77777777" w:rsidR="002C74AA" w:rsidRDefault="002C74AA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63" w:history="1">
            <w:r w:rsidRPr="002B47CB">
              <w:rPr>
                <w:rStyle w:val="Hyperlink"/>
                <w:noProof/>
              </w:rPr>
              <w:t>5.3.1.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8700" w14:textId="77777777" w:rsidR="002C74AA" w:rsidRDefault="002C74AA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64" w:history="1">
            <w:r w:rsidRPr="002B47CB">
              <w:rPr>
                <w:rStyle w:val="Hyperlink"/>
                <w:noProof/>
              </w:rPr>
              <w:t>5.3.2.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CA3D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65" w:history="1">
            <w:r w:rsidRPr="002B47CB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Detailed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6BB1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66" w:history="1">
            <w:r w:rsidRPr="002B47CB">
              <w:rPr>
                <w:rStyle w:val="Hyperlink"/>
              </w:rPr>
              <w:t>6.1.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&lt;Screen Name&gt;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D61D80" w14:textId="77777777" w:rsidR="002C74AA" w:rsidRDefault="002C74AA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67" w:history="1">
            <w:r w:rsidRPr="002B47CB">
              <w:rPr>
                <w:rStyle w:val="Hyperlink"/>
                <w:noProof/>
              </w:rPr>
              <w:t>6.1.1.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Screen Mock-up /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73D1" w14:textId="77777777" w:rsidR="002C74AA" w:rsidRDefault="002C74AA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68" w:history="1">
            <w:r w:rsidRPr="002B47CB">
              <w:rPr>
                <w:rStyle w:val="Hyperlink"/>
                <w:noProof/>
              </w:rPr>
              <w:t>6.1.2.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Navigation Details and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FB3C" w14:textId="77777777" w:rsidR="002C74AA" w:rsidRDefault="002C74AA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69" w:history="1">
            <w:r w:rsidRPr="002B47CB">
              <w:rPr>
                <w:rStyle w:val="Hyperlink"/>
                <w:noProof/>
              </w:rPr>
              <w:t>6.1.3.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API Endpoint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EC43" w14:textId="77777777" w:rsidR="002C74AA" w:rsidRDefault="002C74AA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70" w:history="1">
            <w:r w:rsidRPr="002B47CB">
              <w:rPr>
                <w:rStyle w:val="Hyperlink"/>
                <w:noProof/>
              </w:rPr>
              <w:t>6.1.4.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Data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9A6A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71" w:history="1">
            <w:r w:rsidRPr="002B47CB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Integration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8056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72" w:history="1">
            <w:r w:rsidRPr="002B47CB">
              <w:rPr>
                <w:rStyle w:val="Hyperlink"/>
              </w:rPr>
              <w:t>7.1.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External System 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5B6D69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73" w:history="1">
            <w:r w:rsidRPr="002B47CB">
              <w:rPr>
                <w:rStyle w:val="Hyperlink"/>
              </w:rPr>
              <w:t>7.2.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Integration Points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812CE4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74" w:history="1">
            <w:r w:rsidRPr="002B47CB">
              <w:rPr>
                <w:rStyle w:val="Hyperlink"/>
              </w:rPr>
              <w:t>7.3.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Data Exchange Standards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A3CED6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75" w:history="1">
            <w:r w:rsidRPr="002B47CB">
              <w:rPr>
                <w:rStyle w:val="Hyperlink"/>
              </w:rPr>
              <w:t>7.4.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Exception / Error Handling: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42E7CC" w14:textId="77777777" w:rsidR="002C74AA" w:rsidRDefault="002C74AA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76" w:history="1">
            <w:r w:rsidRPr="002B47CB">
              <w:rPr>
                <w:rStyle w:val="Hyperlink"/>
                <w:noProof/>
              </w:rPr>
              <w:t>7.4.1.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Module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40D9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77" w:history="1">
            <w:r w:rsidRPr="002B47CB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801B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78" w:history="1">
            <w:r w:rsidRPr="002B47CB">
              <w:rPr>
                <w:rStyle w:val="Hyperlink"/>
              </w:rPr>
              <w:t>8.1.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Performance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8E32EB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79" w:history="1">
            <w:r w:rsidRPr="002B47CB">
              <w:rPr>
                <w:rStyle w:val="Hyperlink"/>
              </w:rPr>
              <w:t>8.2.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Security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445A87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80" w:history="1">
            <w:r w:rsidRPr="002B47CB">
              <w:rPr>
                <w:rStyle w:val="Hyperlink"/>
              </w:rPr>
              <w:t>8.3.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Scalability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A51E23B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81" w:history="1">
            <w:r w:rsidRPr="002B47CB">
              <w:rPr>
                <w:rStyle w:val="Hyperlink"/>
              </w:rPr>
              <w:t>8.4.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Reliability and Availability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60CE91" w14:textId="77777777" w:rsidR="002C74AA" w:rsidRDefault="002C74AA">
          <w:pPr>
            <w:pStyle w:val="TOC2"/>
            <w:rPr>
              <w:rFonts w:asciiTheme="minorHAnsi" w:eastAsiaTheme="minorEastAsia" w:hAnsiTheme="minorHAnsi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anchor="_Toc172132382" w:history="1">
            <w:r w:rsidRPr="002B47CB">
              <w:rPr>
                <w:rStyle w:val="Hyperlink"/>
              </w:rPr>
              <w:t>8.5.</w:t>
            </w:r>
            <w:r>
              <w:rPr>
                <w:rFonts w:asciiTheme="minorHAnsi" w:eastAsiaTheme="minorEastAsia" w:hAnsiTheme="minorHAnsi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>
              <w:rPr>
                <w:rStyle w:val="Hyperlink"/>
              </w:rPr>
              <w:t>Maintainability and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_Toc172132382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6E1886A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83" w:history="1">
            <w:r w:rsidRPr="002B47CB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082D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84" w:history="1">
            <w:r w:rsidRPr="002B47CB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Compliance and Design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6CA2" w14:textId="77777777" w:rsidR="002C74AA" w:rsidRDefault="002C74A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anchor="_Toc172132385" w:history="1">
            <w:r w:rsidRPr="002B47CB">
              <w:rPr>
                <w:rStyle w:val="Hyperlink"/>
                <w:noProof/>
              </w:rPr>
              <w:t>11.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44DE" w14:textId="77777777" w:rsidR="00030192" w:rsidRPr="00E334D9" w:rsidRDefault="00105208" w:rsidP="00D262D4">
          <w:r w:rsidRPr="00E334D9">
            <w:rPr>
              <w:b/>
              <w:bCs/>
              <w:caps/>
              <w:color w:val="1C1C1C" w:themeColor="text1"/>
            </w:rPr>
            <w:fldChar w:fldCharType="end"/>
          </w:r>
        </w:p>
      </w:sdtContent>
    </w:sdt>
    <w:p w14:paraId="3DFFAD19" w14:textId="77777777" w:rsidR="00E5584E" w:rsidRDefault="00E5584E" w:rsidP="00E5584E"/>
    <w:p w14:paraId="14A0779E" w14:textId="77777777" w:rsidR="00E5584E" w:rsidRDefault="00E5584E">
      <w:pPr>
        <w:ind w:left="567"/>
      </w:pPr>
      <w:r>
        <w:br w:type="page"/>
      </w:r>
    </w:p>
    <w:p w14:paraId="6B19B293" w14:textId="77777777" w:rsidR="00BE43EB" w:rsidRPr="00154A30" w:rsidRDefault="00BE43EB" w:rsidP="00BE43EB">
      <w:pPr>
        <w:rPr>
          <w:b/>
          <w:bCs/>
          <w:color w:val="EB262A" w:themeColor="accent1"/>
          <w:sz w:val="32"/>
          <w:szCs w:val="32"/>
        </w:rPr>
      </w:pPr>
      <w:r w:rsidRPr="00154A30">
        <w:rPr>
          <w:b/>
          <w:bCs/>
          <w:color w:val="EB262A" w:themeColor="accent1"/>
          <w:sz w:val="32"/>
          <w:szCs w:val="32"/>
        </w:rPr>
        <w:lastRenderedPageBreak/>
        <w:t>Revision History</w:t>
      </w:r>
    </w:p>
    <w:p w14:paraId="53E4AADC" w14:textId="77777777" w:rsidR="00BE43EB" w:rsidRDefault="00BE43EB" w:rsidP="00BE43EB">
      <w:pPr>
        <w:rPr>
          <w:b/>
          <w:bCs/>
          <w:color w:val="EB262A" w:themeColor="accent1"/>
          <w:sz w:val="20"/>
        </w:rPr>
      </w:pPr>
    </w:p>
    <w:tbl>
      <w:tblPr>
        <w:tblStyle w:val="Default"/>
        <w:tblW w:w="11076" w:type="dxa"/>
        <w:tblLook w:val="04A0" w:firstRow="1" w:lastRow="0" w:firstColumn="1" w:lastColumn="0" w:noHBand="0" w:noVBand="1"/>
      </w:tblPr>
      <w:tblGrid>
        <w:gridCol w:w="484"/>
        <w:gridCol w:w="1059"/>
        <w:gridCol w:w="1747"/>
        <w:gridCol w:w="1383"/>
        <w:gridCol w:w="2410"/>
        <w:gridCol w:w="3993"/>
      </w:tblGrid>
      <w:tr w:rsidR="0009653C" w:rsidRPr="00E334D9" w14:paraId="06938933" w14:textId="77777777" w:rsidTr="00096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067BA4B3" w14:textId="77777777" w:rsidR="0009653C" w:rsidRPr="00E334D9" w:rsidRDefault="0009653C" w:rsidP="0098647E">
            <w:r>
              <w:t>#</w:t>
            </w:r>
          </w:p>
        </w:tc>
        <w:tc>
          <w:tcPr>
            <w:tcW w:w="1059" w:type="dxa"/>
          </w:tcPr>
          <w:p w14:paraId="506A1449" w14:textId="77777777" w:rsidR="0009653C" w:rsidRPr="00E334D9" w:rsidRDefault="0009653C" w:rsidP="00986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47" w:type="dxa"/>
          </w:tcPr>
          <w:p w14:paraId="10990346" w14:textId="77777777" w:rsidR="0009653C" w:rsidRPr="00E334D9" w:rsidRDefault="0009653C" w:rsidP="00986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#</w:t>
            </w:r>
          </w:p>
        </w:tc>
        <w:tc>
          <w:tcPr>
            <w:tcW w:w="1383" w:type="dxa"/>
          </w:tcPr>
          <w:p w14:paraId="591F443C" w14:textId="77777777" w:rsidR="0009653C" w:rsidRDefault="0009653C" w:rsidP="00986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10" w:type="dxa"/>
          </w:tcPr>
          <w:p w14:paraId="1F89874B" w14:textId="77777777" w:rsidR="0009653C" w:rsidRPr="00E334D9" w:rsidRDefault="0009653C" w:rsidP="00986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  <w:tc>
          <w:tcPr>
            <w:tcW w:w="3993" w:type="dxa"/>
          </w:tcPr>
          <w:p w14:paraId="7A180562" w14:textId="77777777" w:rsidR="0009653C" w:rsidRDefault="0009653C" w:rsidP="00986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Change</w:t>
            </w:r>
          </w:p>
        </w:tc>
      </w:tr>
      <w:tr w:rsidR="0009653C" w:rsidRPr="00E334D9" w14:paraId="1FB9B7D9" w14:textId="77777777" w:rsidTr="0009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65032219" w14:textId="77777777" w:rsidR="0009653C" w:rsidRPr="0053686F" w:rsidRDefault="0009653C" w:rsidP="0098647E">
            <w:pPr>
              <w:rPr>
                <w:sz w:val="20"/>
              </w:rPr>
            </w:pPr>
          </w:p>
        </w:tc>
        <w:tc>
          <w:tcPr>
            <w:tcW w:w="1059" w:type="dxa"/>
          </w:tcPr>
          <w:p w14:paraId="443FF83E" w14:textId="77777777" w:rsidR="0009653C" w:rsidRPr="0053686F" w:rsidRDefault="0009653C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7" w:type="dxa"/>
          </w:tcPr>
          <w:p w14:paraId="65233039" w14:textId="77777777" w:rsidR="0009653C" w:rsidRPr="0053686F" w:rsidRDefault="0009653C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83" w:type="dxa"/>
          </w:tcPr>
          <w:p w14:paraId="11FDE269" w14:textId="77777777" w:rsidR="0009653C" w:rsidRPr="0053686F" w:rsidRDefault="0009653C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</w:tcPr>
          <w:p w14:paraId="53E3989B" w14:textId="77777777" w:rsidR="0009653C" w:rsidRPr="0053686F" w:rsidRDefault="0009653C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993" w:type="dxa"/>
          </w:tcPr>
          <w:p w14:paraId="5D625091" w14:textId="77777777" w:rsidR="0009653C" w:rsidRPr="0053686F" w:rsidRDefault="0009653C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9653C" w:rsidRPr="00E334D9" w14:paraId="49BBAE65" w14:textId="77777777" w:rsidTr="0009653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32CECC43" w14:textId="77777777" w:rsidR="0009653C" w:rsidRPr="0053686F" w:rsidRDefault="0009653C" w:rsidP="0098647E">
            <w:pPr>
              <w:rPr>
                <w:sz w:val="20"/>
              </w:rPr>
            </w:pPr>
          </w:p>
        </w:tc>
        <w:tc>
          <w:tcPr>
            <w:tcW w:w="1059" w:type="dxa"/>
          </w:tcPr>
          <w:p w14:paraId="427EE44E" w14:textId="77777777" w:rsidR="0009653C" w:rsidRPr="0053686F" w:rsidRDefault="0009653C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7" w:type="dxa"/>
          </w:tcPr>
          <w:p w14:paraId="1909667F" w14:textId="77777777" w:rsidR="0009653C" w:rsidRPr="0053686F" w:rsidRDefault="0009653C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83" w:type="dxa"/>
          </w:tcPr>
          <w:p w14:paraId="18ADC7AB" w14:textId="77777777" w:rsidR="0009653C" w:rsidRPr="0053686F" w:rsidRDefault="0009653C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</w:tcPr>
          <w:p w14:paraId="5DD1A111" w14:textId="77777777" w:rsidR="0009653C" w:rsidRPr="0053686F" w:rsidRDefault="0009653C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993" w:type="dxa"/>
          </w:tcPr>
          <w:p w14:paraId="4E1D00FC" w14:textId="77777777" w:rsidR="0009653C" w:rsidRPr="0053686F" w:rsidRDefault="0009653C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401E3348" w14:textId="77777777" w:rsidR="00E5584E" w:rsidRDefault="00E5584E" w:rsidP="00E5584E"/>
    <w:p w14:paraId="61A21BC8" w14:textId="77777777" w:rsidR="00793BD5" w:rsidRDefault="00793BD5">
      <w:pPr>
        <w:ind w:left="567"/>
      </w:pPr>
    </w:p>
    <w:p w14:paraId="2310C490" w14:textId="77777777" w:rsidR="00793BD5" w:rsidRDefault="00793BD5">
      <w:pPr>
        <w:ind w:left="567"/>
      </w:pPr>
      <w:r>
        <w:br w:type="page"/>
      </w:r>
    </w:p>
    <w:tbl>
      <w:tblPr>
        <w:tblStyle w:val="Default"/>
        <w:tblW w:w="0" w:type="auto"/>
        <w:tblLook w:val="04A0" w:firstRow="1" w:lastRow="0" w:firstColumn="1" w:lastColumn="0" w:noHBand="0" w:noVBand="1"/>
      </w:tblPr>
      <w:tblGrid>
        <w:gridCol w:w="1361"/>
        <w:gridCol w:w="2835"/>
        <w:gridCol w:w="2551"/>
        <w:gridCol w:w="2381"/>
      </w:tblGrid>
      <w:tr w:rsidR="00BE43EB" w:rsidRPr="00E334D9" w14:paraId="689F0BCA" w14:textId="77777777" w:rsidTr="00986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5519A48" w14:textId="77777777" w:rsidR="00BE43EB" w:rsidRPr="00E334D9" w:rsidRDefault="00BE43EB" w:rsidP="0098647E"/>
        </w:tc>
        <w:tc>
          <w:tcPr>
            <w:tcW w:w="2835" w:type="dxa"/>
          </w:tcPr>
          <w:p w14:paraId="3698B16C" w14:textId="77777777" w:rsidR="00BE43EB" w:rsidRPr="00E334D9" w:rsidRDefault="00BE43EB" w:rsidP="00986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by/Last updated by</w:t>
            </w:r>
          </w:p>
        </w:tc>
        <w:tc>
          <w:tcPr>
            <w:tcW w:w="2551" w:type="dxa"/>
          </w:tcPr>
          <w:p w14:paraId="1ADB39FA" w14:textId="77777777" w:rsidR="00BE43EB" w:rsidRPr="00E334D9" w:rsidRDefault="00BE43EB" w:rsidP="00986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2381" w:type="dxa"/>
          </w:tcPr>
          <w:p w14:paraId="674BF912" w14:textId="77777777" w:rsidR="00BE43EB" w:rsidRPr="00E334D9" w:rsidRDefault="00BE43EB" w:rsidP="00986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</w:tr>
      <w:tr w:rsidR="00BE43EB" w:rsidRPr="00E334D9" w14:paraId="5E07CBCD" w14:textId="77777777" w:rsidTr="0098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89445EF" w14:textId="77777777" w:rsidR="00BE43EB" w:rsidRPr="00E334D9" w:rsidRDefault="00BE43EB" w:rsidP="0098647E">
            <w:r>
              <w:t>Name</w:t>
            </w:r>
          </w:p>
        </w:tc>
        <w:tc>
          <w:tcPr>
            <w:tcW w:w="2835" w:type="dxa"/>
          </w:tcPr>
          <w:p w14:paraId="2B4BBDD6" w14:textId="77777777" w:rsidR="00BE43EB" w:rsidRPr="00E334D9" w:rsidRDefault="00BE43EB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3BE96AF" w14:textId="77777777" w:rsidR="00BE43EB" w:rsidRPr="00E334D9" w:rsidRDefault="00BE43EB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11A7662F" w14:textId="77777777" w:rsidR="00BE43EB" w:rsidRPr="00E334D9" w:rsidRDefault="00BE43EB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43EB" w:rsidRPr="00E334D9" w14:paraId="13EC8C3D" w14:textId="77777777" w:rsidTr="0098647E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C22502F" w14:textId="77777777" w:rsidR="00BE43EB" w:rsidRPr="00E334D9" w:rsidRDefault="00BE43EB" w:rsidP="0098647E">
            <w:r>
              <w:t>Role</w:t>
            </w:r>
          </w:p>
        </w:tc>
        <w:tc>
          <w:tcPr>
            <w:tcW w:w="2835" w:type="dxa"/>
          </w:tcPr>
          <w:p w14:paraId="7B6B1DAC" w14:textId="77777777" w:rsidR="00BE43EB" w:rsidRPr="00E334D9" w:rsidRDefault="00BE43EB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75E4066" w14:textId="77777777" w:rsidR="00BE43EB" w:rsidRPr="00E334D9" w:rsidRDefault="00BE43EB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55D97F11" w14:textId="77777777" w:rsidR="00BE43EB" w:rsidRPr="00E334D9" w:rsidRDefault="00BE43EB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3EB" w:rsidRPr="00E334D9" w14:paraId="51DDDA8E" w14:textId="77777777" w:rsidTr="0098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4CCCA90" w14:textId="77777777" w:rsidR="00BE43EB" w:rsidRPr="00E334D9" w:rsidRDefault="00BE43EB" w:rsidP="0098647E">
            <w:r>
              <w:t>Signature</w:t>
            </w:r>
          </w:p>
        </w:tc>
        <w:tc>
          <w:tcPr>
            <w:tcW w:w="2835" w:type="dxa"/>
          </w:tcPr>
          <w:p w14:paraId="6F83DE4F" w14:textId="77777777" w:rsidR="00BE43EB" w:rsidRPr="00E334D9" w:rsidRDefault="00BE43EB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0F48166" w14:textId="77777777" w:rsidR="00BE43EB" w:rsidRPr="00E334D9" w:rsidRDefault="00BE43EB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2F14F3E8" w14:textId="77777777" w:rsidR="00BE43EB" w:rsidRPr="00E334D9" w:rsidRDefault="00BE43EB" w:rsidP="00986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43EB" w:rsidRPr="00E334D9" w14:paraId="55CAFCE5" w14:textId="77777777" w:rsidTr="0098647E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7165A2B" w14:textId="77777777" w:rsidR="00BE43EB" w:rsidRPr="00E334D9" w:rsidRDefault="00BE43EB" w:rsidP="0098647E">
            <w:r>
              <w:t>Date</w:t>
            </w:r>
          </w:p>
        </w:tc>
        <w:tc>
          <w:tcPr>
            <w:tcW w:w="2835" w:type="dxa"/>
          </w:tcPr>
          <w:p w14:paraId="3F8E02A1" w14:textId="77777777" w:rsidR="00BE43EB" w:rsidRPr="00E334D9" w:rsidRDefault="00BE43EB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607C09E" w14:textId="77777777" w:rsidR="00BE43EB" w:rsidRPr="00E334D9" w:rsidRDefault="00BE43EB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327536FB" w14:textId="77777777" w:rsidR="00BE43EB" w:rsidRPr="00E334D9" w:rsidRDefault="00BE43EB" w:rsidP="00986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54C27E" w14:textId="77777777" w:rsidR="00E5584E" w:rsidRDefault="00E5584E">
      <w:pPr>
        <w:ind w:left="567"/>
      </w:pPr>
      <w:r>
        <w:br w:type="page"/>
      </w:r>
    </w:p>
    <w:p w14:paraId="39B64BCB" w14:textId="77777777" w:rsidR="006CC823" w:rsidRDefault="006CC823" w:rsidP="0B621936">
      <w:pPr>
        <w:pStyle w:val="Heading1"/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lastRenderedPageBreak/>
        <w:t>Introduction</w:t>
      </w:r>
    </w:p>
    <w:p w14:paraId="2186736E" w14:textId="77777777" w:rsidR="006CC823" w:rsidRDefault="006CC823" w:rsidP="0B621936">
      <w:pPr>
        <w:pStyle w:val="Heading2"/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Purpose and Scope of this document</w:t>
      </w:r>
    </w:p>
    <w:p w14:paraId="3E06FDC8" w14:textId="77777777" w:rsidR="0754738D" w:rsidRDefault="0754738D" w:rsidP="4257B5BB">
      <w:pPr>
        <w:pStyle w:val="BodyText"/>
        <w:spacing w:line="259" w:lineRule="auto"/>
        <w:rPr>
          <w:rFonts w:ascii="KareliaWeb Regular" w:eastAsia="KareliaWeb Regular" w:hAnsi="KareliaWeb Regular" w:cs="KareliaWeb Regular"/>
          <w:color w:val="000000"/>
          <w:sz w:val="22"/>
          <w:szCs w:val="22"/>
        </w:rPr>
      </w:pPr>
      <w:proofErr w:type="spellStart"/>
      <w:r w:rsidRPr="4257B5BB">
        <w:rPr>
          <w:rFonts w:ascii="KareliaWeb Regular" w:eastAsia="KareliaWeb Regular" w:hAnsi="KareliaWeb Regular" w:cs="KareliaWeb Regular"/>
          <w:color w:val="000000"/>
          <w:sz w:val="22"/>
          <w:szCs w:val="22"/>
        </w:rPr>
        <w:t>Purposeandscope</w:t>
      </w:r>
      <w:proofErr w:type="spellEnd"/>
    </w:p>
    <w:p w14:paraId="2D42ABB0" w14:textId="77777777" w:rsidR="4257B5BB" w:rsidRDefault="4257B5BB" w:rsidP="4257B5BB">
      <w:pPr>
        <w:pStyle w:val="BodyText"/>
        <w:spacing w:line="259" w:lineRule="auto"/>
        <w:rPr>
          <w:rFonts w:ascii="KareliaWeb Regular" w:eastAsia="KareliaWeb Regular" w:hAnsi="KareliaWeb Regular" w:cs="KareliaWeb Regular"/>
          <w:color w:val="000000"/>
          <w:sz w:val="22"/>
          <w:szCs w:val="22"/>
        </w:rPr>
      </w:pPr>
    </w:p>
    <w:p w14:paraId="71C14418" w14:textId="77777777" w:rsidR="006CC823" w:rsidRDefault="006CC823" w:rsidP="0B621936">
      <w:pPr>
        <w:pStyle w:val="Heading1"/>
        <w:rPr>
          <w:rFonts w:ascii="KareliaWeb Regular" w:eastAsia="KareliaWeb Regular" w:hAnsi="KareliaWeb Regular" w:cs="KareliaWeb Regular"/>
          <w:szCs w:val="28"/>
        </w:rPr>
      </w:pPr>
      <w:r w:rsidRPr="518897B5">
        <w:rPr>
          <w:rFonts w:ascii="KareliaWeb Regular" w:eastAsia="KareliaWeb Regular" w:hAnsi="KareliaWeb Regular" w:cs="KareliaWeb Regular"/>
          <w:color w:val="EB2629"/>
          <w:szCs w:val="28"/>
        </w:rPr>
        <w:t>Acronyms and Abbreviations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1865"/>
        <w:gridCol w:w="6460"/>
      </w:tblGrid>
      <w:tr w:rsidR="0B621936" w14:paraId="256A7C1A" w14:textId="77777777" w:rsidTr="518897B5">
        <w:trPr>
          <w:trHeight w:val="300"/>
        </w:trPr>
        <w:tc>
          <w:tcPr>
            <w:tcW w:w="790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1E5E3FA9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proofErr w:type="spellStart"/>
            <w:proofErr w:type="gramStart"/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86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20BD0273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Term</w:t>
            </w:r>
          </w:p>
        </w:tc>
        <w:tc>
          <w:tcPr>
            <w:tcW w:w="646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0E13B745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Definition</w:t>
            </w:r>
          </w:p>
        </w:tc>
      </w:tr>
    </w:tbl>
    <w:p w14:paraId="0127C778" w14:textId="77777777" w:rsidR="518897B5" w:rsidRDefault="518897B5" w:rsidP="518897B5"/>
    <w:p w14:paraId="6E1BE7C9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3F97F5C5" w14:textId="77777777" w:rsidR="6FCAED74" w:rsidRDefault="6FCAED74">
      <w:r>
        <w:br w:type="page"/>
      </w:r>
    </w:p>
    <w:p w14:paraId="43BC4D39" w14:textId="77777777" w:rsidR="006CC823" w:rsidRDefault="006CC823" w:rsidP="0B621936">
      <w:pPr>
        <w:pStyle w:val="Heading1"/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lastRenderedPageBreak/>
        <w:t>Architecture Module/Component details</w:t>
      </w:r>
    </w:p>
    <w:p w14:paraId="29EB6890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518897B5">
        <w:rPr>
          <w:rFonts w:ascii="KareliaWeb Regular" w:eastAsia="KareliaWeb Regular" w:hAnsi="KareliaWeb Regular" w:cs="KareliaWeb Regular"/>
          <w:szCs w:val="28"/>
        </w:rPr>
        <w:t>3.1. Context of the Module</w:t>
      </w:r>
    </w:p>
    <w:p w14:paraId="47172285" w14:textId="77777777" w:rsidR="102A831F" w:rsidRDefault="7C423C69" w:rsidP="6FCAED74">
      <w:pPr>
        <w:pStyle w:val="BodyText"/>
        <w:rPr>
          <w:rFonts w:ascii="KareliaWeb Regular" w:eastAsia="KareliaWeb Regular" w:hAnsi="KareliaWeb Regular" w:cs="KareliaWeb Regular"/>
          <w:color w:val="000000"/>
          <w:sz w:val="22"/>
          <w:szCs w:val="22"/>
          <w:lang w:val="en-US"/>
        </w:rPr>
      </w:pPr>
      <w:proofErr w:type="spellStart"/>
      <w:r w:rsidRPr="6FCAED74">
        <w:rPr>
          <w:rFonts w:ascii="KareliaWeb Regular" w:eastAsia="KareliaWeb Regular" w:hAnsi="KareliaWeb Regular" w:cs="KareliaWeb Regular"/>
          <w:color w:val="000000"/>
          <w:sz w:val="22"/>
          <w:szCs w:val="22"/>
          <w:lang w:val="en-US"/>
        </w:rPr>
        <w:t>OverallarchitectureD</w:t>
      </w:r>
      <w:proofErr w:type="spellEnd"/>
    </w:p>
    <w:p w14:paraId="5D9429B9" w14:textId="77777777" w:rsidR="0B621936" w:rsidRDefault="2C88B4E3" w:rsidP="6FCAED74">
      <w:pPr>
        <w:pStyle w:val="BodyText"/>
        <w:rPr>
          <w:rFonts w:ascii="KareliaWeb Regular" w:eastAsia="KareliaWeb Regular" w:hAnsi="KareliaWeb Regular" w:cs="KareliaWeb Regular"/>
          <w:color w:val="000000"/>
          <w:sz w:val="22"/>
          <w:szCs w:val="22"/>
        </w:rPr>
      </w:pPr>
      <w:r w:rsidRPr="6FCAED74">
        <w:rPr>
          <w:rFonts w:ascii="KareliaWeb Regular" w:eastAsia="KareliaWeb Regular" w:hAnsi="KareliaWeb Regular" w:cs="KareliaWeb Regular"/>
          <w:color w:val="000000"/>
          <w:sz w:val="22"/>
          <w:szCs w:val="22"/>
          <w:lang w:val="en-US"/>
        </w:rPr>
        <w:t>Context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700"/>
        <w:gridCol w:w="1490"/>
        <w:gridCol w:w="4900"/>
      </w:tblGrid>
      <w:tr w:rsidR="0B621936" w14:paraId="38203975" w14:textId="77777777" w:rsidTr="6FCAED74">
        <w:trPr>
          <w:trHeight w:val="300"/>
        </w:trPr>
        <w:tc>
          <w:tcPr>
            <w:tcW w:w="1120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18117D25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proofErr w:type="spellStart"/>
            <w:proofErr w:type="gramStart"/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71FAAD3C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Component Name</w:t>
            </w:r>
          </w:p>
        </w:tc>
        <w:tc>
          <w:tcPr>
            <w:tcW w:w="149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38D4CADD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Technology</w:t>
            </w:r>
          </w:p>
        </w:tc>
        <w:tc>
          <w:tcPr>
            <w:tcW w:w="490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567741B2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Description</w:t>
            </w:r>
          </w:p>
        </w:tc>
      </w:tr>
    </w:tbl>
    <w:p w14:paraId="474917A4" w14:textId="77777777" w:rsidR="6FCAED74" w:rsidRDefault="6FCAED74"/>
    <w:p w14:paraId="5A1CDC1F" w14:textId="77777777" w:rsidR="518897B5" w:rsidRDefault="518897B5"/>
    <w:p w14:paraId="20358088" w14:textId="77777777" w:rsidR="006CC823" w:rsidRDefault="2C88B4E3" w:rsidP="6FCAED74">
      <w:pPr>
        <w:spacing w:before="120" w:after="240"/>
        <w:rPr>
          <w:rFonts w:ascii="KareliaWeb Regular" w:eastAsia="KareliaWeb Regular" w:hAnsi="KareliaWeb Regular" w:cs="KareliaWeb Regular"/>
          <w:color w:val="1C1C1C" w:themeColor="accent2"/>
          <w:sz w:val="28"/>
          <w:szCs w:val="28"/>
        </w:rPr>
      </w:pPr>
      <w:r w:rsidRPr="6FCAED74">
        <w:rPr>
          <w:rFonts w:ascii="KareliaWeb Regular" w:eastAsia="KareliaWeb Regular" w:hAnsi="KareliaWeb Regular" w:cs="KareliaWeb Regular"/>
          <w:color w:val="1C1C1C" w:themeColor="accent2"/>
          <w:sz w:val="28"/>
          <w:szCs w:val="28"/>
        </w:rPr>
        <w:t>3.2. Impact to Existing Components</w:t>
      </w:r>
    </w:p>
    <w:p w14:paraId="3F90B121" w14:textId="77777777" w:rsidR="006CC823" w:rsidRDefault="006CC823" w:rsidP="0B621936">
      <w:pPr>
        <w:spacing w:after="120"/>
        <w:jc w:val="both"/>
        <w:rPr>
          <w:rFonts w:ascii="KareliaWeb Regular" w:eastAsia="KareliaWeb Regular" w:hAnsi="KareliaWeb Regular" w:cs="KareliaWeb Regular"/>
          <w:color w:val="000000"/>
          <w:sz w:val="22"/>
          <w:szCs w:val="22"/>
        </w:rPr>
      </w:pPr>
      <w:r w:rsidRPr="0B621936">
        <w:rPr>
          <w:rFonts w:ascii="KareliaWeb Regular" w:eastAsia="KareliaWeb Regular" w:hAnsi="KareliaWeb Regular" w:cs="KareliaWeb Regular"/>
          <w:color w:val="000000"/>
          <w:sz w:val="22"/>
          <w:szCs w:val="22"/>
        </w:rPr>
        <w:t>Impact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2840"/>
        <w:gridCol w:w="5545"/>
      </w:tblGrid>
      <w:tr w:rsidR="0B621936" w14:paraId="3161F351" w14:textId="77777777" w:rsidTr="6FCAED74">
        <w:trPr>
          <w:trHeight w:val="300"/>
        </w:trPr>
        <w:tc>
          <w:tcPr>
            <w:tcW w:w="1030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2CE82305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proofErr w:type="spellStart"/>
            <w:proofErr w:type="gramStart"/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84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60943D19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Impacted Component</w:t>
            </w:r>
          </w:p>
        </w:tc>
        <w:tc>
          <w:tcPr>
            <w:tcW w:w="554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31F8D075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Impact</w:t>
            </w:r>
          </w:p>
        </w:tc>
      </w:tr>
    </w:tbl>
    <w:p w14:paraId="15C049F6" w14:textId="77777777" w:rsidR="6FCAED74" w:rsidRDefault="6FCAED74"/>
    <w:p w14:paraId="0CE22C8D" w14:textId="77777777" w:rsidR="6FCAED74" w:rsidRDefault="6FCAED74">
      <w:r>
        <w:br w:type="page"/>
      </w:r>
    </w:p>
    <w:p w14:paraId="5BD3C9F4" w14:textId="77777777" w:rsidR="006CC823" w:rsidRDefault="006CC823" w:rsidP="0B621936">
      <w:pPr>
        <w:pStyle w:val="Heading1"/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lastRenderedPageBreak/>
        <w:t xml:space="preserve">System Components </w:t>
      </w:r>
    </w:p>
    <w:p w14:paraId="66F78056" w14:textId="77777777" w:rsidR="006CC823" w:rsidRDefault="2C88B4E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6FCAED74">
        <w:rPr>
          <w:rFonts w:ascii="KareliaWeb Regular" w:eastAsia="KareliaWeb Regular" w:hAnsi="KareliaWeb Regular" w:cs="KareliaWeb Regular"/>
          <w:szCs w:val="28"/>
        </w:rPr>
        <w:t>4.1. SystemComponent1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5"/>
        <w:gridCol w:w="6495"/>
      </w:tblGrid>
      <w:tr w:rsidR="0B621936" w14:paraId="348DFEA0" w14:textId="77777777" w:rsidTr="0B621936">
        <w:trPr>
          <w:trHeight w:val="300"/>
        </w:trPr>
        <w:tc>
          <w:tcPr>
            <w:tcW w:w="310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40035642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Detailed description</w:t>
            </w:r>
          </w:p>
        </w:tc>
        <w:tc>
          <w:tcPr>
            <w:tcW w:w="64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5B10F4D9" w14:textId="77777777" w:rsidR="0B621936" w:rsidRDefault="0B621936" w:rsidP="0B621936">
            <w:pPr>
              <w:pStyle w:val="BodyText"/>
              <w:rPr>
                <w:rFonts w:ascii="KareliaWeb Regular" w:eastAsia="KareliaWeb Regular" w:hAnsi="KareliaWeb Regular" w:cs="KareliaWeb Regular"/>
                <w:color w:val="000000"/>
                <w:sz w:val="22"/>
                <w:szCs w:val="22"/>
                <w:lang w:val="en-US"/>
              </w:rPr>
            </w:pPr>
          </w:p>
        </w:tc>
      </w:tr>
      <w:tr w:rsidR="0B621936" w14:paraId="60B4BE02" w14:textId="77777777" w:rsidTr="0B621936">
        <w:trPr>
          <w:trHeight w:val="300"/>
        </w:trPr>
        <w:tc>
          <w:tcPr>
            <w:tcW w:w="310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466E1924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Responsibilities</w:t>
            </w:r>
          </w:p>
        </w:tc>
        <w:tc>
          <w:tcPr>
            <w:tcW w:w="64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08C74BD4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  <w:tr w:rsidR="0B621936" w14:paraId="2CD882B4" w14:textId="77777777" w:rsidTr="0B621936">
        <w:trPr>
          <w:trHeight w:val="300"/>
        </w:trPr>
        <w:tc>
          <w:tcPr>
            <w:tcW w:w="310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10EA4332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Interfaces used</w:t>
            </w:r>
          </w:p>
        </w:tc>
        <w:tc>
          <w:tcPr>
            <w:tcW w:w="64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0620A14C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  <w:tr w:rsidR="0B621936" w14:paraId="0312A0FE" w14:textId="77777777" w:rsidTr="0B621936">
        <w:trPr>
          <w:trHeight w:val="300"/>
        </w:trPr>
        <w:tc>
          <w:tcPr>
            <w:tcW w:w="310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091AFFAC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Methods implemented</w:t>
            </w:r>
          </w:p>
        </w:tc>
        <w:tc>
          <w:tcPr>
            <w:tcW w:w="64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6BCF1983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</w:tbl>
    <w:p w14:paraId="7CB6E10C" w14:textId="77777777" w:rsidR="0B621936" w:rsidRDefault="2C88B4E3" w:rsidP="6FCAED74">
      <w:pPr>
        <w:pStyle w:val="Heading2"/>
        <w:numPr>
          <w:ilvl w:val="0"/>
          <w:numId w:val="0"/>
        </w:numPr>
        <w:spacing w:before="240"/>
        <w:rPr>
          <w:rFonts w:ascii="KareliaWeb Regular" w:eastAsia="KareliaWeb Regular" w:hAnsi="KareliaWeb Regular" w:cs="KareliaWeb Regular"/>
          <w:szCs w:val="28"/>
        </w:rPr>
      </w:pPr>
      <w:r w:rsidRPr="6FCAED74">
        <w:rPr>
          <w:rFonts w:ascii="KareliaWeb Regular" w:eastAsia="KareliaWeb Regular" w:hAnsi="KareliaWeb Regular" w:cs="KareliaWeb Regular"/>
          <w:szCs w:val="28"/>
        </w:rPr>
        <w:t>4.2. SystemComponent2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5"/>
        <w:gridCol w:w="6495"/>
      </w:tblGrid>
      <w:tr w:rsidR="0B621936" w14:paraId="6BA7BF37" w14:textId="77777777" w:rsidTr="0B621936">
        <w:trPr>
          <w:trHeight w:val="300"/>
        </w:trPr>
        <w:tc>
          <w:tcPr>
            <w:tcW w:w="310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</w:tcPr>
          <w:p w14:paraId="0EE49315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Detailed description</w:t>
            </w:r>
          </w:p>
        </w:tc>
        <w:tc>
          <w:tcPr>
            <w:tcW w:w="64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71EB51A3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  <w:tr w:rsidR="0B621936" w14:paraId="70163DF4" w14:textId="77777777" w:rsidTr="0B621936">
        <w:trPr>
          <w:trHeight w:val="300"/>
        </w:trPr>
        <w:tc>
          <w:tcPr>
            <w:tcW w:w="310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</w:tcPr>
          <w:p w14:paraId="1D5F9B7E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Responsibilities</w:t>
            </w:r>
          </w:p>
        </w:tc>
        <w:tc>
          <w:tcPr>
            <w:tcW w:w="64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77DCE3A6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  <w:tr w:rsidR="0B621936" w14:paraId="2B095FA6" w14:textId="77777777" w:rsidTr="0B621936">
        <w:trPr>
          <w:trHeight w:val="300"/>
        </w:trPr>
        <w:tc>
          <w:tcPr>
            <w:tcW w:w="310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</w:tcPr>
          <w:p w14:paraId="2053B427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Interfaces used</w:t>
            </w:r>
          </w:p>
        </w:tc>
        <w:tc>
          <w:tcPr>
            <w:tcW w:w="64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4632EF0B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  <w:tr w:rsidR="0B621936" w14:paraId="786E9C73" w14:textId="77777777" w:rsidTr="0B621936">
        <w:trPr>
          <w:trHeight w:val="300"/>
        </w:trPr>
        <w:tc>
          <w:tcPr>
            <w:tcW w:w="310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</w:tcPr>
          <w:p w14:paraId="21A7374D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Methods implemented</w:t>
            </w:r>
          </w:p>
        </w:tc>
        <w:tc>
          <w:tcPr>
            <w:tcW w:w="64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27015034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</w:tbl>
    <w:p w14:paraId="4674E582" w14:textId="77777777" w:rsidR="6FCAED74" w:rsidRDefault="6FCAED74" w:rsidP="6FCAED74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0D957E47" w14:textId="77777777" w:rsidR="006CC823" w:rsidRDefault="2C88B4E3" w:rsidP="6FCAED74">
      <w:pPr>
        <w:ind w:left="-270"/>
        <w:rPr>
          <w:rFonts w:ascii="KareliaWeb Regular" w:eastAsia="KareliaWeb Regular" w:hAnsi="KareliaWeb Regular" w:cs="KareliaWeb Regular"/>
          <w:b/>
          <w:bCs/>
          <w:color w:val="EB262A" w:themeColor="accent1"/>
          <w:sz w:val="28"/>
          <w:szCs w:val="28"/>
        </w:rPr>
      </w:pPr>
      <w:r w:rsidRPr="6FCAED74">
        <w:rPr>
          <w:rFonts w:ascii="KareliaWeb Regular" w:eastAsia="KareliaWeb Regular" w:hAnsi="KareliaWeb Regular" w:cs="KareliaWeb Regular"/>
          <w:b/>
          <w:bCs/>
          <w:color w:val="EB2629"/>
          <w:sz w:val="28"/>
          <w:szCs w:val="28"/>
        </w:rPr>
        <w:t>5.</w:t>
      </w:r>
      <w:r w:rsidR="5DB46285" w:rsidRPr="6FCAED74">
        <w:rPr>
          <w:rFonts w:ascii="KareliaWeb Regular" w:eastAsia="KareliaWeb Regular" w:hAnsi="KareliaWeb Regular" w:cs="KareliaWeb Regular"/>
          <w:b/>
          <w:bCs/>
          <w:color w:val="EB2629"/>
          <w:sz w:val="28"/>
          <w:szCs w:val="28"/>
        </w:rPr>
        <w:t xml:space="preserve"> </w:t>
      </w:r>
      <w:r w:rsidRPr="6FCAED74">
        <w:rPr>
          <w:rFonts w:ascii="KareliaWeb Regular" w:eastAsia="KareliaWeb Regular" w:hAnsi="KareliaWeb Regular" w:cs="KareliaWeb Regular"/>
          <w:b/>
          <w:bCs/>
          <w:color w:val="EB2629"/>
          <w:sz w:val="28"/>
          <w:szCs w:val="28"/>
        </w:rPr>
        <w:t>Data Design</w:t>
      </w:r>
    </w:p>
    <w:p w14:paraId="3B1A194C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 xml:space="preserve">5.1. Database Schema </w:t>
      </w:r>
    </w:p>
    <w:p w14:paraId="73495897" w14:textId="77777777" w:rsidR="006CC823" w:rsidRDefault="006CC823" w:rsidP="0B621936">
      <w:pPr>
        <w:pStyle w:val="BodyText"/>
        <w:rPr>
          <w:rFonts w:ascii="KareliaWeb Regular" w:eastAsia="KareliaWeb Regular" w:hAnsi="KareliaWeb Regular" w:cs="KareliaWeb Regular"/>
          <w:color w:val="000000"/>
          <w:sz w:val="22"/>
          <w:szCs w:val="22"/>
        </w:rPr>
      </w:pPr>
      <w:proofErr w:type="spellStart"/>
      <w:r w:rsidRPr="518897B5">
        <w:rPr>
          <w:rFonts w:ascii="KareliaWeb Regular" w:eastAsia="KareliaWeb Regular" w:hAnsi="KareliaWeb Regular" w:cs="KareliaWeb Regular"/>
          <w:color w:val="000000"/>
          <w:sz w:val="22"/>
          <w:szCs w:val="22"/>
          <w:lang w:val="en-US"/>
        </w:rPr>
        <w:t>Databaseschema</w:t>
      </w:r>
      <w:proofErr w:type="spellEnd"/>
    </w:p>
    <w:p w14:paraId="5FD88CD8" w14:textId="77777777" w:rsidR="7031C0AC" w:rsidRDefault="551710E6" w:rsidP="518897B5">
      <w:pPr>
        <w:pStyle w:val="BodyText"/>
        <w:rPr>
          <w:rFonts w:ascii="KareliaWeb Regular" w:eastAsia="KareliaWeb Regular" w:hAnsi="KareliaWeb Regular" w:cs="KareliaWeb Regular"/>
          <w:color w:val="000000"/>
          <w:sz w:val="22"/>
          <w:szCs w:val="22"/>
          <w:lang w:val="en-US"/>
        </w:rPr>
      </w:pPr>
      <w:proofErr w:type="spellStart"/>
      <w:r w:rsidRPr="6FCAED74">
        <w:rPr>
          <w:rFonts w:ascii="KareliaWeb Regular" w:eastAsia="KareliaWeb Regular" w:hAnsi="KareliaWeb Regular" w:cs="KareliaWeb Regular"/>
          <w:color w:val="000000"/>
          <w:sz w:val="22"/>
          <w:szCs w:val="22"/>
        </w:rPr>
        <w:t>databasedesign</w:t>
      </w:r>
      <w:proofErr w:type="spellEnd"/>
    </w:p>
    <w:p w14:paraId="11A01B34" w14:textId="77777777" w:rsidR="6FCAED74" w:rsidRDefault="6FCAED74">
      <w:r>
        <w:br w:type="page"/>
      </w:r>
    </w:p>
    <w:p w14:paraId="46406079" w14:textId="77777777" w:rsidR="006CC823" w:rsidRDefault="2C88B4E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6FCAED74">
        <w:rPr>
          <w:rFonts w:ascii="KareliaWeb Regular" w:eastAsia="KareliaWeb Regular" w:hAnsi="KareliaWeb Regular" w:cs="KareliaWeb Regular"/>
          <w:szCs w:val="28"/>
        </w:rPr>
        <w:lastRenderedPageBreak/>
        <w:t>5.2. Table Definitions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1640"/>
        <w:gridCol w:w="1910"/>
        <w:gridCol w:w="1910"/>
        <w:gridCol w:w="1915"/>
      </w:tblGrid>
      <w:tr w:rsidR="0B621936" w14:paraId="7A785DCF" w14:textId="77777777" w:rsidTr="6FCAED74">
        <w:trPr>
          <w:trHeight w:val="300"/>
        </w:trPr>
        <w:tc>
          <w:tcPr>
            <w:tcW w:w="2185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2EC1DFD8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Field Name</w:t>
            </w:r>
          </w:p>
        </w:tc>
        <w:tc>
          <w:tcPr>
            <w:tcW w:w="164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5EB52BCC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Data Type</w:t>
            </w:r>
          </w:p>
        </w:tc>
        <w:tc>
          <w:tcPr>
            <w:tcW w:w="191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675E1224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Constraints</w:t>
            </w:r>
          </w:p>
        </w:tc>
        <w:tc>
          <w:tcPr>
            <w:tcW w:w="191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1EEAD189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 xml:space="preserve">Default Value </w:t>
            </w:r>
          </w:p>
        </w:tc>
        <w:tc>
          <w:tcPr>
            <w:tcW w:w="191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3175422C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Description</w:t>
            </w:r>
          </w:p>
        </w:tc>
      </w:tr>
    </w:tbl>
    <w:p w14:paraId="76B3C781" w14:textId="77777777" w:rsidR="6FCAED74" w:rsidRDefault="6FCAED74"/>
    <w:p w14:paraId="69F9A30F" w14:textId="77777777" w:rsidR="0B621936" w:rsidRDefault="0B621936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</w:p>
    <w:p w14:paraId="28F178C0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5.3. Database Scripts and APIs details</w:t>
      </w:r>
    </w:p>
    <w:p w14:paraId="52B232B8" w14:textId="77777777" w:rsidR="006CC823" w:rsidRDefault="006CC823" w:rsidP="0B621936">
      <w:pPr>
        <w:pStyle w:val="BodyText"/>
        <w:rPr>
          <w:rFonts w:ascii="KareliaWeb Regular" w:eastAsia="KareliaWeb Regular" w:hAnsi="KareliaWeb Regular" w:cs="KareliaWeb Regular"/>
          <w:color w:val="000000"/>
          <w:sz w:val="22"/>
          <w:szCs w:val="22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000000"/>
          <w:sz w:val="22"/>
          <w:szCs w:val="22"/>
          <w:lang w:val="en-US"/>
        </w:rPr>
        <w:t>DataScriptsApis</w:t>
      </w:r>
      <w:proofErr w:type="spellEnd"/>
    </w:p>
    <w:p w14:paraId="195095F0" w14:textId="77777777" w:rsidR="006CC823" w:rsidRDefault="2C88B4E3" w:rsidP="0B621936">
      <w:pPr>
        <w:pStyle w:val="Heading3"/>
        <w:numPr>
          <w:ilvl w:val="0"/>
          <w:numId w:val="0"/>
        </w:numPr>
        <w:ind w:hanging="131"/>
        <w:rPr>
          <w:rFonts w:ascii="KareliaWeb Regular" w:eastAsia="KareliaWeb Regular" w:hAnsi="KareliaWeb Regular" w:cs="KareliaWeb Regular"/>
          <w:bCs w:val="0"/>
        </w:rPr>
      </w:pPr>
      <w:r w:rsidRPr="6FCAED74">
        <w:rPr>
          <w:rFonts w:ascii="KareliaWeb Regular" w:eastAsia="KareliaWeb Regular" w:hAnsi="KareliaWeb Regular" w:cs="KareliaWeb Regular"/>
          <w:bCs w:val="0"/>
        </w:rPr>
        <w:t>5.3.1. Scripts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390"/>
        <w:gridCol w:w="2390"/>
        <w:gridCol w:w="2395"/>
      </w:tblGrid>
      <w:tr w:rsidR="0B621936" w14:paraId="01935BF5" w14:textId="77777777" w:rsidTr="6FCAED74">
        <w:trPr>
          <w:trHeight w:val="300"/>
        </w:trPr>
        <w:tc>
          <w:tcPr>
            <w:tcW w:w="2395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4394CA8A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Script Name</w:t>
            </w:r>
          </w:p>
        </w:tc>
        <w:tc>
          <w:tcPr>
            <w:tcW w:w="239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3E2AEC5F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Purpose</w:t>
            </w:r>
          </w:p>
        </w:tc>
        <w:tc>
          <w:tcPr>
            <w:tcW w:w="239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0FBAC2FE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Input</w:t>
            </w:r>
          </w:p>
        </w:tc>
        <w:tc>
          <w:tcPr>
            <w:tcW w:w="239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0AD752E2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Output</w:t>
            </w:r>
          </w:p>
        </w:tc>
      </w:tr>
    </w:tbl>
    <w:p w14:paraId="0D3B6DCB" w14:textId="77777777" w:rsidR="6FCAED74" w:rsidRDefault="6FCAED74" w:rsidP="6FCAED74"/>
    <w:p w14:paraId="3BEFC988" w14:textId="77777777" w:rsidR="006CC823" w:rsidRDefault="006CC823" w:rsidP="0B621936">
      <w:pPr>
        <w:pStyle w:val="Heading3"/>
        <w:numPr>
          <w:ilvl w:val="0"/>
          <w:numId w:val="0"/>
        </w:numPr>
        <w:ind w:hanging="131"/>
        <w:rPr>
          <w:rFonts w:ascii="KareliaWeb Regular" w:eastAsia="KareliaWeb Regular" w:hAnsi="KareliaWeb Regular" w:cs="KareliaWeb Regular"/>
          <w:bCs w:val="0"/>
        </w:rPr>
      </w:pPr>
      <w:r w:rsidRPr="0B621936">
        <w:rPr>
          <w:rFonts w:ascii="KareliaWeb Regular" w:eastAsia="KareliaWeb Regular" w:hAnsi="KareliaWeb Regular" w:cs="KareliaWeb Regular"/>
          <w:bCs w:val="0"/>
        </w:rPr>
        <w:t>5.3.2. APIs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390"/>
        <w:gridCol w:w="2390"/>
        <w:gridCol w:w="2395"/>
      </w:tblGrid>
      <w:tr w:rsidR="0B621936" w14:paraId="24B1E847" w14:textId="77777777" w:rsidTr="6FCAED74">
        <w:trPr>
          <w:trHeight w:val="300"/>
        </w:trPr>
        <w:tc>
          <w:tcPr>
            <w:tcW w:w="2395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79134201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API Name</w:t>
            </w:r>
          </w:p>
        </w:tc>
        <w:tc>
          <w:tcPr>
            <w:tcW w:w="239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72D80F8E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Purpose</w:t>
            </w:r>
          </w:p>
        </w:tc>
        <w:tc>
          <w:tcPr>
            <w:tcW w:w="239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65D9A9B4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Input</w:t>
            </w:r>
          </w:p>
        </w:tc>
        <w:tc>
          <w:tcPr>
            <w:tcW w:w="239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6A50469D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Output</w:t>
            </w:r>
          </w:p>
        </w:tc>
      </w:tr>
      <w:tr w:rsidR="0B621936" w14:paraId="458F93AA" w14:textId="77777777" w:rsidTr="6FCAED74">
        <w:trPr>
          <w:trHeight w:val="300"/>
        </w:trPr>
        <w:tc>
          <w:tcPr>
            <w:tcW w:w="23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5828AD34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</w:p>
        </w:tc>
        <w:tc>
          <w:tcPr>
            <w:tcW w:w="2390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2B8993AF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2390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57F37AB6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23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32B785AA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  <w:tr w:rsidR="0B621936" w14:paraId="0EF4618A" w14:textId="77777777" w:rsidTr="6FCAED74">
        <w:trPr>
          <w:trHeight w:val="300"/>
        </w:trPr>
        <w:tc>
          <w:tcPr>
            <w:tcW w:w="23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3020B07C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</w:p>
        </w:tc>
        <w:tc>
          <w:tcPr>
            <w:tcW w:w="2390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711F42B6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2390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574F2CC3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23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13751D5E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  <w:tr w:rsidR="0B621936" w14:paraId="327AD562" w14:textId="77777777" w:rsidTr="6FCAED74">
        <w:trPr>
          <w:trHeight w:val="300"/>
        </w:trPr>
        <w:tc>
          <w:tcPr>
            <w:tcW w:w="23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504E9C0F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</w:p>
        </w:tc>
        <w:tc>
          <w:tcPr>
            <w:tcW w:w="2390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72C5DCBD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2390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2BB23114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239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6E118DD3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</w:tbl>
    <w:p w14:paraId="2D58E2A6" w14:textId="77777777" w:rsidR="6FCAED74" w:rsidRDefault="6FCAED74">
      <w:r>
        <w:br w:type="page"/>
      </w:r>
    </w:p>
    <w:p w14:paraId="45FBD02C" w14:textId="77777777" w:rsidR="006CC823" w:rsidRDefault="2C88B4E3" w:rsidP="6FCAED74">
      <w:pPr>
        <w:pStyle w:val="Heading1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6FCAED74">
        <w:rPr>
          <w:rFonts w:ascii="KareliaWeb Regular" w:eastAsia="KareliaWeb Regular" w:hAnsi="KareliaWeb Regular" w:cs="KareliaWeb Regular"/>
          <w:color w:val="EB2629"/>
          <w:szCs w:val="28"/>
        </w:rPr>
        <w:lastRenderedPageBreak/>
        <w:t>6.</w:t>
      </w:r>
      <w:r w:rsidR="7304612D" w:rsidRPr="6FCAED74">
        <w:rPr>
          <w:rFonts w:ascii="KareliaWeb Regular" w:eastAsia="KareliaWeb Regular" w:hAnsi="KareliaWeb Regular" w:cs="KareliaWeb Regular"/>
          <w:color w:val="EB2629"/>
          <w:szCs w:val="28"/>
        </w:rPr>
        <w:t xml:space="preserve"> </w:t>
      </w:r>
      <w:r w:rsidRPr="6FCAED74">
        <w:rPr>
          <w:rFonts w:ascii="KareliaWeb Regular" w:eastAsia="KareliaWeb Regular" w:hAnsi="KareliaWeb Regular" w:cs="KareliaWeb Regular"/>
          <w:color w:val="EB2629"/>
          <w:szCs w:val="28"/>
        </w:rPr>
        <w:t>Detailed UI Design</w:t>
      </w:r>
    </w:p>
    <w:p w14:paraId="686E07F7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DetailedUIDesign</w:t>
      </w:r>
      <w:proofErr w:type="spellEnd"/>
    </w:p>
    <w:p w14:paraId="603482B8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6.1. Screen Name</w:t>
      </w:r>
    </w:p>
    <w:p w14:paraId="5987AD93" w14:textId="77777777" w:rsidR="006CC823" w:rsidRDefault="006CC823" w:rsidP="0B621936">
      <w:pPr>
        <w:spacing w:line="259" w:lineRule="auto"/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UIScreenName</w:t>
      </w:r>
      <w:proofErr w:type="spellEnd"/>
    </w:p>
    <w:p w14:paraId="451ACD59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3044AD38" w14:textId="77777777" w:rsidR="006CC823" w:rsidRDefault="006CC823" w:rsidP="0B621936">
      <w:pPr>
        <w:pStyle w:val="Heading3"/>
        <w:numPr>
          <w:ilvl w:val="0"/>
          <w:numId w:val="0"/>
        </w:numPr>
        <w:ind w:hanging="131"/>
        <w:rPr>
          <w:rFonts w:ascii="KareliaWeb Regular" w:eastAsia="KareliaWeb Regular" w:hAnsi="KareliaWeb Regular" w:cs="KareliaWeb Regular"/>
          <w:bCs w:val="0"/>
        </w:rPr>
      </w:pPr>
      <w:r w:rsidRPr="0B621936">
        <w:rPr>
          <w:rFonts w:ascii="KareliaWeb Regular" w:eastAsia="KareliaWeb Regular" w:hAnsi="KareliaWeb Regular" w:cs="KareliaWeb Regular"/>
          <w:bCs w:val="0"/>
        </w:rPr>
        <w:t>6.1.1. Screen Mock-up / Wireframes</w:t>
      </w:r>
    </w:p>
    <w:p w14:paraId="55B607AC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ScreenMockup</w:t>
      </w:r>
      <w:proofErr w:type="spellEnd"/>
    </w:p>
    <w:p w14:paraId="43513284" w14:textId="77777777" w:rsidR="0B621936" w:rsidRDefault="0B621936" w:rsidP="0B621936">
      <w:pPr>
        <w:spacing w:before="240" w:after="240"/>
        <w:ind w:hanging="851"/>
        <w:rPr>
          <w:rFonts w:ascii="KareliaWeb Regular" w:eastAsia="KareliaWeb Regular" w:hAnsi="KareliaWeb Regular" w:cs="KareliaWeb Regular"/>
          <w:color w:val="1C1C1C" w:themeColor="accent2"/>
          <w:sz w:val="28"/>
          <w:szCs w:val="28"/>
          <w:lang w:val="en-US"/>
        </w:rPr>
      </w:pPr>
    </w:p>
    <w:p w14:paraId="1D0BD469" w14:textId="77777777" w:rsidR="006CC823" w:rsidRDefault="2C88B4E3" w:rsidP="0B621936">
      <w:pPr>
        <w:pStyle w:val="Heading3"/>
        <w:numPr>
          <w:ilvl w:val="0"/>
          <w:numId w:val="0"/>
        </w:numPr>
        <w:ind w:left="-131"/>
        <w:rPr>
          <w:rFonts w:ascii="KareliaWeb Regular" w:eastAsia="KareliaWeb Regular" w:hAnsi="KareliaWeb Regular" w:cs="KareliaWeb Regular"/>
          <w:bCs w:val="0"/>
        </w:rPr>
      </w:pPr>
      <w:r w:rsidRPr="6FCAED74">
        <w:rPr>
          <w:rFonts w:ascii="KareliaWeb Regular" w:eastAsia="KareliaWeb Regular" w:hAnsi="KareliaWeb Regular" w:cs="KareliaWeb Regular"/>
          <w:bCs w:val="0"/>
        </w:rPr>
        <w:t>6.1.2. Navigation Details and Flow</w:t>
      </w:r>
    </w:p>
    <w:p w14:paraId="69E08D8B" w14:textId="77777777" w:rsidR="354A9033" w:rsidRDefault="354A9033" w:rsidP="6FCAED74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  <w:proofErr w:type="spellStart"/>
      <w:r w:rsidRPr="6FCAED74">
        <w:rPr>
          <w:rFonts w:ascii="KareliaWeb Regular" w:eastAsia="KareliaWeb Regular" w:hAnsi="KareliaWeb Regular" w:cs="KareliaWeb Regular"/>
          <w:color w:val="1C1C1C" w:themeColor="accent2"/>
          <w:szCs w:val="24"/>
        </w:rPr>
        <w:t>NavigationDetail</w:t>
      </w:r>
      <w:r w:rsidR="1F270443" w:rsidRPr="6FCAED74">
        <w:rPr>
          <w:rFonts w:ascii="KareliaWeb Regular" w:eastAsia="KareliaWeb Regular" w:hAnsi="KareliaWeb Regular" w:cs="KareliaWeb Regular"/>
          <w:color w:val="1C1C1C" w:themeColor="accent2"/>
          <w:szCs w:val="24"/>
        </w:rPr>
        <w:t>s</w:t>
      </w:r>
      <w:proofErr w:type="spellEnd"/>
    </w:p>
    <w:p w14:paraId="66A2FFAF" w14:textId="77777777" w:rsidR="006CC823" w:rsidRDefault="006CC823" w:rsidP="0B621936">
      <w:pPr>
        <w:pStyle w:val="Heading3"/>
        <w:numPr>
          <w:ilvl w:val="0"/>
          <w:numId w:val="0"/>
        </w:numPr>
        <w:ind w:hanging="131"/>
        <w:rPr>
          <w:rFonts w:ascii="KareliaWeb Regular" w:eastAsia="KareliaWeb Regular" w:hAnsi="KareliaWeb Regular" w:cs="KareliaWeb Regular"/>
          <w:bCs w:val="0"/>
        </w:rPr>
      </w:pPr>
      <w:r w:rsidRPr="0B621936">
        <w:rPr>
          <w:rFonts w:ascii="KareliaWeb Regular" w:eastAsia="KareliaWeb Regular" w:hAnsi="KareliaWeb Regular" w:cs="KareliaWeb Regular"/>
          <w:bCs w:val="0"/>
        </w:rPr>
        <w:t xml:space="preserve">6.1.3. API Endpoint Details </w:t>
      </w:r>
    </w:p>
    <w:p w14:paraId="1637D5E3" w14:textId="77777777" w:rsidR="006CC823" w:rsidRDefault="006CC823" w:rsidP="0B621936">
      <w:pPr>
        <w:spacing w:line="259" w:lineRule="auto"/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APIEndpointDetails</w:t>
      </w:r>
      <w:proofErr w:type="spellEnd"/>
    </w:p>
    <w:p w14:paraId="77151BDC" w14:textId="77777777" w:rsidR="006CC823" w:rsidRDefault="006CC823" w:rsidP="0B621936">
      <w:pPr>
        <w:pStyle w:val="Heading3"/>
        <w:numPr>
          <w:ilvl w:val="0"/>
          <w:numId w:val="0"/>
        </w:numPr>
        <w:ind w:hanging="131"/>
        <w:rPr>
          <w:rFonts w:ascii="KareliaWeb Regular" w:eastAsia="KareliaWeb Regular" w:hAnsi="KareliaWeb Regular" w:cs="KareliaWeb Regular"/>
          <w:bCs w:val="0"/>
        </w:rPr>
      </w:pPr>
      <w:r w:rsidRPr="0B621936">
        <w:rPr>
          <w:rFonts w:ascii="KareliaWeb Regular" w:eastAsia="KareliaWeb Regular" w:hAnsi="KareliaWeb Regular" w:cs="KareliaWeb Regular"/>
          <w:bCs w:val="0"/>
        </w:rPr>
        <w:t>6.1.4. Data Contracts</w:t>
      </w:r>
    </w:p>
    <w:p w14:paraId="7FDAC22D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DataContracts</w:t>
      </w:r>
      <w:proofErr w:type="spellEnd"/>
    </w:p>
    <w:p w14:paraId="065830E9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0059182A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7500BB9A" w14:textId="77777777" w:rsidR="0B621936" w:rsidRDefault="0B621936" w:rsidP="0B621936">
      <w:pPr>
        <w:ind w:left="624"/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3829F391" w14:textId="77777777" w:rsidR="6FCAED74" w:rsidRDefault="6FCAED74">
      <w:r>
        <w:br w:type="page"/>
      </w:r>
    </w:p>
    <w:p w14:paraId="3C71C3D7" w14:textId="77777777" w:rsidR="006CC823" w:rsidRDefault="006CC823" w:rsidP="0B621936">
      <w:pPr>
        <w:pStyle w:val="Heading1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lastRenderedPageBreak/>
        <w:t>7.Integration Design</w:t>
      </w:r>
    </w:p>
    <w:p w14:paraId="7372D17D" w14:textId="77777777" w:rsidR="006CC823" w:rsidRDefault="2C88B4E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6FCAED74">
        <w:rPr>
          <w:rFonts w:ascii="KareliaWeb Regular" w:eastAsia="KareliaWeb Regular" w:hAnsi="KareliaWeb Regular" w:cs="KareliaWeb Regular"/>
          <w:szCs w:val="28"/>
        </w:rPr>
        <w:t>7.1. External System Interfaces</w:t>
      </w:r>
    </w:p>
    <w:p w14:paraId="16DBA611" w14:textId="77777777" w:rsidR="6FCAED74" w:rsidRDefault="6FCAED74" w:rsidP="6FCAED74">
      <w:pPr>
        <w:tabs>
          <w:tab w:val="left" w:pos="567"/>
        </w:tabs>
      </w:pPr>
    </w:p>
    <w:tbl>
      <w:tblPr>
        <w:tblStyle w:val="TableGrid"/>
        <w:tblW w:w="95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790"/>
        <w:gridCol w:w="5980"/>
      </w:tblGrid>
      <w:tr w:rsidR="0B621936" w14:paraId="668FD787" w14:textId="77777777" w:rsidTr="6FCAED74">
        <w:trPr>
          <w:trHeight w:val="300"/>
        </w:trPr>
        <w:tc>
          <w:tcPr>
            <w:tcW w:w="810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037EA52F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proofErr w:type="spellStart"/>
            <w:proofErr w:type="gramStart"/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79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2C93A8BC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Name of the System</w:t>
            </w:r>
          </w:p>
        </w:tc>
        <w:tc>
          <w:tcPr>
            <w:tcW w:w="598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37BCF1AA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Purpose of Integration</w:t>
            </w:r>
          </w:p>
        </w:tc>
      </w:tr>
    </w:tbl>
    <w:p w14:paraId="374C4EE7" w14:textId="77777777" w:rsidR="6FCAED74" w:rsidRDefault="6FCAED74"/>
    <w:p w14:paraId="057BCD3D" w14:textId="77777777" w:rsidR="006CC823" w:rsidRDefault="2C88B4E3" w:rsidP="6FCAED74">
      <w:pPr>
        <w:pStyle w:val="Heading2"/>
        <w:numPr>
          <w:ilvl w:val="0"/>
          <w:numId w:val="0"/>
        </w:numPr>
        <w:spacing w:before="240"/>
        <w:rPr>
          <w:rFonts w:ascii="KareliaWeb Regular" w:eastAsia="KareliaWeb Regular" w:hAnsi="KareliaWeb Regular" w:cs="KareliaWeb Regular"/>
          <w:szCs w:val="28"/>
        </w:rPr>
      </w:pPr>
      <w:r w:rsidRPr="6FCAED74">
        <w:rPr>
          <w:rFonts w:ascii="KareliaWeb Regular" w:eastAsia="KareliaWeb Regular" w:hAnsi="KareliaWeb Regular" w:cs="KareliaWeb Regular"/>
          <w:szCs w:val="28"/>
        </w:rPr>
        <w:t>7.2. Integration Points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00" w:firstRow="0" w:lastRow="0" w:firstColumn="0" w:lastColumn="0" w:noHBand="0" w:noVBand="1"/>
      </w:tblPr>
      <w:tblGrid>
        <w:gridCol w:w="908"/>
        <w:gridCol w:w="2588"/>
        <w:gridCol w:w="2986"/>
        <w:gridCol w:w="3134"/>
      </w:tblGrid>
      <w:tr w:rsidR="6FCAED74" w14:paraId="59B0E90B" w14:textId="77777777" w:rsidTr="6FCAED74">
        <w:trPr>
          <w:trHeight w:val="300"/>
        </w:trPr>
        <w:tc>
          <w:tcPr>
            <w:tcW w:w="915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797D3E0D" w14:textId="77777777" w:rsidR="6FCAED74" w:rsidRDefault="6FCAED74" w:rsidP="6FCAED74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proofErr w:type="spellStart"/>
            <w:proofErr w:type="gramStart"/>
            <w:r w:rsidRPr="6FCAED74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54C26EF5" w14:textId="77777777" w:rsidR="4BEC890B" w:rsidRDefault="4BEC890B" w:rsidP="6FCAED74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6FCAED74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Integration Point</w:t>
            </w:r>
          </w:p>
        </w:tc>
        <w:tc>
          <w:tcPr>
            <w:tcW w:w="3038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42279F1F" w14:textId="77777777" w:rsidR="4BEC890B" w:rsidRDefault="4BEC890B" w:rsidP="6FCAED74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6FCAED74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Workflow</w:t>
            </w:r>
          </w:p>
        </w:tc>
        <w:tc>
          <w:tcPr>
            <w:tcW w:w="3188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0510343E" w14:textId="77777777" w:rsidR="4BEC890B" w:rsidRDefault="4BEC890B" w:rsidP="6FCAED74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6FCAED74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Exception/ Error Handling</w:t>
            </w:r>
          </w:p>
        </w:tc>
      </w:tr>
    </w:tbl>
    <w:p w14:paraId="72E91F83" w14:textId="77777777" w:rsidR="0B621936" w:rsidRDefault="0B621936" w:rsidP="6FCAED74">
      <w:pPr>
        <w:spacing w:line="259" w:lineRule="auto"/>
      </w:pPr>
    </w:p>
    <w:p w14:paraId="746AE098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7.3. Data Exchange Standards</w:t>
      </w:r>
    </w:p>
    <w:p w14:paraId="433718BC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DataExchangeStandards</w:t>
      </w:r>
      <w:proofErr w:type="spellEnd"/>
    </w:p>
    <w:p w14:paraId="33BCC555" w14:textId="77777777" w:rsidR="0B621936" w:rsidRDefault="0B621936" w:rsidP="0B621936">
      <w:pPr>
        <w:pStyle w:val="Heading2"/>
        <w:numPr>
          <w:ilvl w:val="0"/>
          <w:numId w:val="0"/>
        </w:numPr>
        <w:ind w:left="624"/>
        <w:rPr>
          <w:rFonts w:ascii="KareliaWeb Regular" w:eastAsia="KareliaWeb Regular" w:hAnsi="KareliaWeb Regular" w:cs="KareliaWeb Regular"/>
          <w:szCs w:val="28"/>
        </w:rPr>
      </w:pPr>
    </w:p>
    <w:p w14:paraId="6BEB09F8" w14:textId="77777777" w:rsidR="006CC823" w:rsidRDefault="2C88B4E3" w:rsidP="6FCAED74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6FCAED74">
        <w:rPr>
          <w:rFonts w:ascii="KareliaWeb Regular" w:eastAsia="KareliaWeb Regular" w:hAnsi="KareliaWeb Regular" w:cs="KareliaWeb Regular"/>
          <w:szCs w:val="28"/>
        </w:rPr>
        <w:t>7.4. Exception / Error Handling: -</w:t>
      </w:r>
    </w:p>
    <w:p w14:paraId="32EA62DC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ErrorHandling</w:t>
      </w:r>
      <w:proofErr w:type="spellEnd"/>
    </w:p>
    <w:p w14:paraId="64DF5DD3" w14:textId="77777777" w:rsidR="006CC823" w:rsidRDefault="2C88B4E3" w:rsidP="0B621936">
      <w:pPr>
        <w:pStyle w:val="Heading3"/>
        <w:numPr>
          <w:ilvl w:val="0"/>
          <w:numId w:val="0"/>
        </w:numPr>
        <w:ind w:hanging="131"/>
        <w:rPr>
          <w:rFonts w:ascii="KareliaWeb Regular" w:eastAsia="KareliaWeb Regular" w:hAnsi="KareliaWeb Regular" w:cs="KareliaWeb Regular"/>
          <w:bCs w:val="0"/>
        </w:rPr>
      </w:pPr>
      <w:r w:rsidRPr="6FCAED74">
        <w:rPr>
          <w:rFonts w:ascii="KareliaWeb Regular" w:eastAsia="KareliaWeb Regular" w:hAnsi="KareliaWeb Regular" w:cs="KareliaWeb Regular"/>
          <w:bCs w:val="0"/>
        </w:rPr>
        <w:t>7.4.1. Module Interfaces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2645"/>
        <w:gridCol w:w="2825"/>
        <w:gridCol w:w="3370"/>
      </w:tblGrid>
      <w:tr w:rsidR="0B621936" w14:paraId="7A935001" w14:textId="77777777" w:rsidTr="6FCAED74">
        <w:trPr>
          <w:trHeight w:val="300"/>
        </w:trPr>
        <w:tc>
          <w:tcPr>
            <w:tcW w:w="730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681F4190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proofErr w:type="spellStart"/>
            <w:proofErr w:type="gramStart"/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64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12233052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Integration Point</w:t>
            </w:r>
          </w:p>
        </w:tc>
        <w:tc>
          <w:tcPr>
            <w:tcW w:w="282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6B0168B1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Workflow</w:t>
            </w:r>
          </w:p>
        </w:tc>
        <w:tc>
          <w:tcPr>
            <w:tcW w:w="3370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301A4344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Exception/ Error Handling</w:t>
            </w:r>
          </w:p>
        </w:tc>
      </w:tr>
    </w:tbl>
    <w:p w14:paraId="0071416F" w14:textId="77777777" w:rsidR="6FCAED74" w:rsidRDefault="6FCAED74">
      <w:r>
        <w:br w:type="page"/>
      </w:r>
    </w:p>
    <w:p w14:paraId="13E7F799" w14:textId="77777777" w:rsidR="006CC823" w:rsidRDefault="006CC823" w:rsidP="0B621936">
      <w:pPr>
        <w:pStyle w:val="Heading1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lastRenderedPageBreak/>
        <w:t>8.Design Considerations</w:t>
      </w:r>
    </w:p>
    <w:p w14:paraId="45126BDE" w14:textId="77777777" w:rsidR="006CC823" w:rsidRDefault="006CC823" w:rsidP="0B621936">
      <w:pPr>
        <w:spacing w:line="259" w:lineRule="auto"/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DesignConsiderations</w:t>
      </w:r>
      <w:proofErr w:type="spellEnd"/>
    </w:p>
    <w:p w14:paraId="6EC10D55" w14:textId="77777777" w:rsidR="0B621936" w:rsidRDefault="0B621936" w:rsidP="0B621936">
      <w:pPr>
        <w:spacing w:line="259" w:lineRule="auto"/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</w:p>
    <w:p w14:paraId="7F296AC3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8.1. Performance Considerations</w:t>
      </w:r>
    </w:p>
    <w:p w14:paraId="72F1C8D4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PerformanceConsiderations</w:t>
      </w:r>
      <w:proofErr w:type="spellEnd"/>
    </w:p>
    <w:p w14:paraId="40B24EF2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</w:p>
    <w:p w14:paraId="138B8357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8.2. Security Considerations</w:t>
      </w:r>
    </w:p>
    <w:p w14:paraId="6A3A69E2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SecurityConsiderations</w:t>
      </w:r>
      <w:proofErr w:type="spellEnd"/>
    </w:p>
    <w:p w14:paraId="5DFCF5AA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</w:p>
    <w:p w14:paraId="4C69708B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8.3. Scalability Considerations</w:t>
      </w:r>
    </w:p>
    <w:p w14:paraId="040F7305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ScalabilityConsiderations</w:t>
      </w:r>
      <w:proofErr w:type="spellEnd"/>
    </w:p>
    <w:p w14:paraId="5FBC3738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8.4. Reliability and Availability Considerations</w:t>
      </w:r>
    </w:p>
    <w:p w14:paraId="529F4638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ReliabilityAndAvailabilityConsiderations</w:t>
      </w:r>
      <w:proofErr w:type="spellEnd"/>
    </w:p>
    <w:p w14:paraId="4355BB3E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  <w:lang w:val="en-US"/>
        </w:rPr>
      </w:pPr>
    </w:p>
    <w:p w14:paraId="4AFD1EC0" w14:textId="77777777" w:rsidR="006CC823" w:rsidRDefault="006CC823" w:rsidP="0B621936">
      <w:pPr>
        <w:pStyle w:val="Heading2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t>8.5. Maintainability and Support</w:t>
      </w:r>
    </w:p>
    <w:p w14:paraId="6B9194CC" w14:textId="77777777" w:rsidR="006CC823" w:rsidRDefault="2C88B4E3" w:rsidP="0B621936">
      <w:pPr>
        <w:rPr>
          <w:rFonts w:ascii="KareliaWeb Regular" w:eastAsia="KareliaWeb Regular" w:hAnsi="KareliaWeb Regular" w:cs="KareliaWeb Regular"/>
          <w:b/>
          <w:bCs/>
          <w:color w:val="EB262A" w:themeColor="accent1"/>
          <w:sz w:val="28"/>
          <w:szCs w:val="28"/>
        </w:rPr>
      </w:pPr>
      <w:proofErr w:type="spellStart"/>
      <w:r w:rsidRPr="6FCAED74">
        <w:rPr>
          <w:rFonts w:ascii="KareliaWeb Regular" w:eastAsia="KareliaWeb Regular" w:hAnsi="KareliaWeb Regular" w:cs="KareliaWeb Regular"/>
          <w:color w:val="1C1C1C" w:themeColor="accent2"/>
          <w:szCs w:val="24"/>
        </w:rPr>
        <w:t>MaintainabilityAndSupport</w:t>
      </w:r>
      <w:proofErr w:type="spellEnd"/>
    </w:p>
    <w:p w14:paraId="4B064946" w14:textId="77777777" w:rsidR="6FCAED74" w:rsidRDefault="6FCAED74">
      <w:r>
        <w:br w:type="page"/>
      </w:r>
    </w:p>
    <w:p w14:paraId="4B35E350" w14:textId="77777777" w:rsidR="006CC823" w:rsidRDefault="2C88B4E3" w:rsidP="0B621936">
      <w:pPr>
        <w:rPr>
          <w:rFonts w:ascii="KareliaWeb Regular" w:eastAsia="KareliaWeb Regular" w:hAnsi="KareliaWeb Regular" w:cs="KareliaWeb Regular"/>
          <w:b/>
          <w:bCs/>
          <w:color w:val="EB262A" w:themeColor="accent1"/>
          <w:sz w:val="28"/>
          <w:szCs w:val="28"/>
        </w:rPr>
      </w:pPr>
      <w:r w:rsidRPr="6FCAED74">
        <w:rPr>
          <w:rFonts w:ascii="KareliaWeb Regular" w:eastAsia="KareliaWeb Regular" w:hAnsi="KareliaWeb Regular" w:cs="KareliaWeb Regular"/>
          <w:b/>
          <w:bCs/>
          <w:color w:val="EB2629"/>
          <w:sz w:val="28"/>
          <w:szCs w:val="28"/>
        </w:rPr>
        <w:lastRenderedPageBreak/>
        <w:t>9. Assumptions and Dependencies</w:t>
      </w:r>
    </w:p>
    <w:p w14:paraId="6D5E4894" w14:textId="77777777" w:rsidR="6FCAED74" w:rsidRDefault="6FCAED74" w:rsidP="6FCAED74">
      <w:pPr>
        <w:rPr>
          <w:rFonts w:ascii="KareliaWeb Regular" w:eastAsia="KareliaWeb Regular" w:hAnsi="KareliaWeb Regular" w:cs="KareliaWeb Regular"/>
          <w:b/>
          <w:bCs/>
          <w:color w:val="EB2629"/>
          <w:sz w:val="12"/>
          <w:szCs w:val="1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4805"/>
        <w:gridCol w:w="4045"/>
      </w:tblGrid>
      <w:tr w:rsidR="0B621936" w14:paraId="4BB487FB" w14:textId="77777777" w:rsidTr="6FCAED74">
        <w:trPr>
          <w:trHeight w:val="300"/>
        </w:trPr>
        <w:tc>
          <w:tcPr>
            <w:tcW w:w="730" w:type="dxa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551351C5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proofErr w:type="spellStart"/>
            <w:proofErr w:type="gramStart"/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480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6134E415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Assumption/ Dependency description</w:t>
            </w:r>
          </w:p>
        </w:tc>
        <w:tc>
          <w:tcPr>
            <w:tcW w:w="4045" w:type="dxa"/>
            <w:tcBorders>
              <w:top w:val="single" w:sz="6" w:space="0" w:color="EB262A" w:themeColor="accent1"/>
              <w:left w:val="nil"/>
              <w:bottom w:val="single" w:sz="6" w:space="0" w:color="EB262A" w:themeColor="accent1"/>
              <w:right w:val="single" w:sz="6" w:space="0" w:color="EB262A" w:themeColor="accent1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451EDA96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Remarks (Action / Decision)</w:t>
            </w:r>
          </w:p>
        </w:tc>
      </w:tr>
    </w:tbl>
    <w:p w14:paraId="67D179B4" w14:textId="77777777" w:rsidR="6FCAED74" w:rsidRDefault="6FCAED74"/>
    <w:p w14:paraId="6A36E034" w14:textId="77777777" w:rsidR="6FCAED74" w:rsidRDefault="6FCAED74">
      <w:r>
        <w:br w:type="page"/>
      </w:r>
    </w:p>
    <w:p w14:paraId="564427B8" w14:textId="77777777" w:rsidR="006CC823" w:rsidRDefault="006CC823" w:rsidP="0B621936">
      <w:pPr>
        <w:pStyle w:val="Heading1"/>
        <w:numPr>
          <w:ilvl w:val="0"/>
          <w:numId w:val="0"/>
        </w:numPr>
        <w:rPr>
          <w:rFonts w:ascii="KareliaWeb Regular" w:eastAsia="KareliaWeb Regular" w:hAnsi="KareliaWeb Regular" w:cs="KareliaWeb Regular"/>
          <w:szCs w:val="28"/>
        </w:rPr>
      </w:pPr>
      <w:r w:rsidRPr="0B621936">
        <w:rPr>
          <w:rFonts w:ascii="KareliaWeb Regular" w:eastAsia="KareliaWeb Regular" w:hAnsi="KareliaWeb Regular" w:cs="KareliaWeb Regular"/>
          <w:szCs w:val="28"/>
        </w:rPr>
        <w:lastRenderedPageBreak/>
        <w:t>10. Compliance and Design Standards</w:t>
      </w:r>
    </w:p>
    <w:p w14:paraId="0FB4AF37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  <w:proofErr w:type="spellStart"/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ComplianceAndDesignStandards</w:t>
      </w:r>
      <w:proofErr w:type="spellEnd"/>
    </w:p>
    <w:p w14:paraId="21B27DA4" w14:textId="77777777" w:rsidR="006CC823" w:rsidRDefault="006CC823" w:rsidP="0B621936">
      <w:pPr>
        <w:rPr>
          <w:rFonts w:ascii="KareliaWeb Regular" w:eastAsia="KareliaWeb Regular" w:hAnsi="KareliaWeb Regular" w:cs="KareliaWeb Regular"/>
          <w:b/>
          <w:bCs/>
          <w:color w:val="EB262A" w:themeColor="accent1"/>
          <w:sz w:val="28"/>
          <w:szCs w:val="28"/>
        </w:rPr>
      </w:pPr>
      <w:r w:rsidRPr="0B621936">
        <w:rPr>
          <w:rFonts w:ascii="KareliaWeb Regular" w:eastAsia="KareliaWeb Regular" w:hAnsi="KareliaWeb Regular" w:cs="KareliaWeb Regular"/>
          <w:b/>
          <w:bCs/>
          <w:color w:val="EB262A" w:themeColor="accent1"/>
          <w:sz w:val="28"/>
          <w:szCs w:val="28"/>
        </w:rPr>
        <w:t>11. References</w:t>
      </w:r>
    </w:p>
    <w:p w14:paraId="578AB9F1" w14:textId="77777777" w:rsidR="006CC823" w:rsidRDefault="006CC823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  <w:r w:rsidRPr="0B621936">
        <w:rPr>
          <w:rFonts w:ascii="KareliaWeb Regular" w:eastAsia="KareliaWeb Regular" w:hAnsi="KareliaWeb Regular" w:cs="KareliaWeb Regular"/>
          <w:color w:val="1C1C1C" w:themeColor="accent2"/>
          <w:szCs w:val="24"/>
        </w:rPr>
        <w:t>References</w:t>
      </w:r>
    </w:p>
    <w:p w14:paraId="000C49B1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7273B76E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3"/>
        <w:gridCol w:w="4803"/>
      </w:tblGrid>
      <w:tr w:rsidR="0B621936" w14:paraId="2912C6A0" w14:textId="77777777" w:rsidTr="0B621936">
        <w:trPr>
          <w:trHeight w:val="300"/>
        </w:trPr>
        <w:tc>
          <w:tcPr>
            <w:tcW w:w="9606" w:type="dxa"/>
            <w:gridSpan w:val="2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single" w:sz="6" w:space="0" w:color="ABABAB" w:themeColor="accent3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5C50F6A4" w14:textId="77777777" w:rsidR="0B621936" w:rsidRDefault="0B621936" w:rsidP="0B621936">
            <w:pPr>
              <w:jc w:val="center"/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Document Information</w:t>
            </w:r>
          </w:p>
        </w:tc>
      </w:tr>
      <w:tr w:rsidR="0B621936" w14:paraId="2C93BFB7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505AA1D2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Document ID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3FFEC9E2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ENG/DES/TE/05 </w:t>
            </w:r>
          </w:p>
        </w:tc>
      </w:tr>
      <w:tr w:rsidR="0B621936" w14:paraId="2156CBD0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3B2E9670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Category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054E210E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Engineering </w:t>
            </w:r>
          </w:p>
        </w:tc>
      </w:tr>
      <w:tr w:rsidR="0B621936" w14:paraId="0EF91180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19D5A71B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Process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347887A8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Design </w:t>
            </w:r>
          </w:p>
        </w:tc>
      </w:tr>
      <w:tr w:rsidR="0B621936" w14:paraId="55503BF1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04210A56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Type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02962684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Template </w:t>
            </w:r>
          </w:p>
        </w:tc>
      </w:tr>
      <w:tr w:rsidR="0B621936" w14:paraId="1990AE8D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021869EB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Author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7DA40CEC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SEPG </w:t>
            </w:r>
          </w:p>
        </w:tc>
      </w:tr>
      <w:tr w:rsidR="0B621936" w14:paraId="3135BAE7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5E852885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Reviewer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3570533A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SEPG </w:t>
            </w:r>
          </w:p>
        </w:tc>
      </w:tr>
      <w:tr w:rsidR="0B621936" w14:paraId="5A08558E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754FF9CB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Approval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182EE4B3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Anitha Radhakrishnan </w:t>
            </w:r>
          </w:p>
        </w:tc>
      </w:tr>
      <w:tr w:rsidR="0B621936" w14:paraId="69B21ABC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0CC72113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Status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4E4C8C60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Issued </w:t>
            </w:r>
          </w:p>
        </w:tc>
      </w:tr>
      <w:tr w:rsidR="0B621936" w14:paraId="55D824A6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70B892A8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Creation date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73DF3A9A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15-Jul-24 </w:t>
            </w:r>
          </w:p>
        </w:tc>
      </w:tr>
      <w:tr w:rsidR="0B621936" w14:paraId="46D5D02D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6002D423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Review date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679128C4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16-Jul-24 </w:t>
            </w:r>
          </w:p>
        </w:tc>
      </w:tr>
      <w:tr w:rsidR="0B621936" w14:paraId="7172E1C5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13A03A8C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Approval date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04F2CB6E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17-Jul-24 </w:t>
            </w:r>
          </w:p>
        </w:tc>
      </w:tr>
      <w:tr w:rsidR="0B621936" w14:paraId="70A55163" w14:textId="77777777" w:rsidTr="0B621936">
        <w:trPr>
          <w:trHeight w:val="300"/>
        </w:trPr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3300"/>
            <w:tcMar>
              <w:left w:w="105" w:type="dxa"/>
              <w:right w:w="105" w:type="dxa"/>
            </w:tcMar>
          </w:tcPr>
          <w:p w14:paraId="5F4C4637" w14:textId="77777777" w:rsidR="0B621936" w:rsidRDefault="0B621936" w:rsidP="0B621936">
            <w:pPr>
              <w:jc w:val="both"/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FFFFFF" w:themeColor="accent6"/>
                <w:szCs w:val="24"/>
              </w:rPr>
              <w:t>Issued date</w:t>
            </w:r>
          </w:p>
        </w:tc>
        <w:tc>
          <w:tcPr>
            <w:tcW w:w="4803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</w:tcPr>
          <w:p w14:paraId="0C2E8B5E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17-Jul-24 </w:t>
            </w:r>
          </w:p>
        </w:tc>
      </w:tr>
    </w:tbl>
    <w:p w14:paraId="113044AB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03C717C9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07E82E53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7145D162" w14:textId="77777777" w:rsidR="6FCAED74" w:rsidRDefault="6FCAED74">
      <w:r>
        <w:br w:type="page"/>
      </w:r>
    </w:p>
    <w:p w14:paraId="1E7E9563" w14:textId="77777777" w:rsidR="0B621936" w:rsidRDefault="0B621936" w:rsidP="6FCAED74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7935C94F" w14:textId="77777777" w:rsidR="0B621936" w:rsidRDefault="0B621936" w:rsidP="6FCAED74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5"/>
      </w:tblGrid>
      <w:tr w:rsidR="0B621936" w14:paraId="786E37B2" w14:textId="77777777" w:rsidTr="6FCAED74">
        <w:trPr>
          <w:trHeight w:val="300"/>
        </w:trPr>
        <w:tc>
          <w:tcPr>
            <w:tcW w:w="9575" w:type="dxa"/>
            <w:gridSpan w:val="5"/>
            <w:tcBorders>
              <w:top w:val="single" w:sz="6" w:space="0" w:color="EB262A" w:themeColor="accent1"/>
              <w:left w:val="single" w:sz="6" w:space="0" w:color="EB262A" w:themeColor="accent1"/>
              <w:bottom w:val="single" w:sz="6" w:space="0" w:color="EB262A" w:themeColor="accent1"/>
              <w:right w:val="single" w:sz="6" w:space="0" w:color="ABABAB" w:themeColor="accent3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14:paraId="1F78CD71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Template Revision History</w:t>
            </w:r>
          </w:p>
        </w:tc>
      </w:tr>
      <w:tr w:rsidR="0B621936" w14:paraId="19D0513F" w14:textId="77777777" w:rsidTr="6FCAED74">
        <w:trPr>
          <w:trHeight w:val="300"/>
        </w:trPr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</w:tcPr>
          <w:p w14:paraId="375BAB17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Version</w:t>
            </w: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</w:tcPr>
          <w:p w14:paraId="52BF5BE9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Section</w:t>
            </w: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</w:tcPr>
          <w:p w14:paraId="1235C939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Change Request #</w:t>
            </w: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</w:tcPr>
          <w:p w14:paraId="34753F70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Description</w:t>
            </w: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</w:tcPr>
          <w:p w14:paraId="110F7A37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Date</w:t>
            </w:r>
          </w:p>
        </w:tc>
      </w:tr>
      <w:tr w:rsidR="0B621936" w14:paraId="26ABD97B" w14:textId="77777777" w:rsidTr="6FCAED74">
        <w:trPr>
          <w:trHeight w:val="300"/>
        </w:trPr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67C99961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  <w:t>1</w:t>
            </w: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3C0E009F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All Sections</w:t>
            </w: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003A9A33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633A401C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Initial Version</w:t>
            </w: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14:paraId="4CBA6B1B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  <w:r w:rsidRPr="0B621936"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  <w:t>17-Jul-24</w:t>
            </w:r>
          </w:p>
        </w:tc>
      </w:tr>
      <w:tr w:rsidR="0B621936" w14:paraId="1D26C766" w14:textId="77777777" w:rsidTr="6FCAED74">
        <w:trPr>
          <w:trHeight w:val="300"/>
        </w:trPr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29C30207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b/>
                <w:bCs/>
                <w:color w:val="1C1C1C" w:themeColor="accent2"/>
                <w:szCs w:val="24"/>
              </w:rPr>
            </w:pP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39317ED1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3ADADB36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791884CD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  <w:tc>
          <w:tcPr>
            <w:tcW w:w="1915" w:type="dxa"/>
            <w:tcBorders>
              <w:top w:val="single" w:sz="6" w:space="0" w:color="ABABAB" w:themeColor="accent3"/>
              <w:left w:val="single" w:sz="6" w:space="0" w:color="ABABAB" w:themeColor="accent3"/>
              <w:bottom w:val="single" w:sz="6" w:space="0" w:color="ABABAB" w:themeColor="accent3"/>
              <w:right w:val="single" w:sz="6" w:space="0" w:color="ABABAB" w:themeColor="accent3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14:paraId="3CAB92AD" w14:textId="77777777" w:rsidR="0B621936" w:rsidRDefault="0B621936" w:rsidP="0B621936">
            <w:pPr>
              <w:rPr>
                <w:rFonts w:ascii="KareliaWeb Regular" w:eastAsia="KareliaWeb Regular" w:hAnsi="KareliaWeb Regular" w:cs="KareliaWeb Regular"/>
                <w:color w:val="1C1C1C" w:themeColor="accent2"/>
                <w:szCs w:val="24"/>
              </w:rPr>
            </w:pPr>
          </w:p>
        </w:tc>
      </w:tr>
    </w:tbl>
    <w:p w14:paraId="73BC51A5" w14:textId="77777777" w:rsidR="6FCAED74" w:rsidRDefault="6FCAED74"/>
    <w:p w14:paraId="1A950C9F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6311F5F8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43160C80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3FEA696F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1EDBA67C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6B8EB0BF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5C1F7716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3E286FD1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30568330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01F38F40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77CB304F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49095165" w14:textId="77777777" w:rsidR="0B621936" w:rsidRDefault="0B621936" w:rsidP="0B621936">
      <w:pPr>
        <w:rPr>
          <w:rFonts w:ascii="KareliaWeb Regular" w:eastAsia="KareliaWeb Regular" w:hAnsi="KareliaWeb Regular" w:cs="KareliaWeb Regular"/>
          <w:color w:val="1C1C1C" w:themeColor="accent2"/>
          <w:szCs w:val="24"/>
        </w:rPr>
      </w:pPr>
    </w:p>
    <w:p w14:paraId="0584627E" w14:textId="77777777" w:rsidR="0B621936" w:rsidRDefault="0B621936" w:rsidP="0B621936">
      <w:pPr>
        <w:ind w:left="567"/>
      </w:pPr>
    </w:p>
    <w:sectPr w:rsidR="0B621936" w:rsidSect="004E49D2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0" w:h="16840"/>
      <w:pgMar w:top="914" w:right="1134" w:bottom="1440" w:left="1134" w:header="1134" w:footer="510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34F8" w14:textId="77777777" w:rsidR="00D80913" w:rsidRDefault="00D80913" w:rsidP="00D262D4">
      <w:r>
        <w:separator/>
      </w:r>
    </w:p>
    <w:p w14:paraId="6661C983" w14:textId="77777777" w:rsidR="00D80913" w:rsidRDefault="00D80913" w:rsidP="00D262D4"/>
    <w:p w14:paraId="507C8200" w14:textId="77777777" w:rsidR="00D80913" w:rsidRDefault="00D80913" w:rsidP="00D262D4"/>
  </w:endnote>
  <w:endnote w:type="continuationSeparator" w:id="0">
    <w:p w14:paraId="763F48F1" w14:textId="77777777" w:rsidR="00D80913" w:rsidRDefault="00D80913" w:rsidP="00D262D4">
      <w:r>
        <w:continuationSeparator/>
      </w:r>
    </w:p>
    <w:p w14:paraId="74DE4201" w14:textId="77777777" w:rsidR="00D80913" w:rsidRDefault="00D80913" w:rsidP="00D262D4"/>
    <w:p w14:paraId="0D971554" w14:textId="77777777" w:rsidR="00D80913" w:rsidRDefault="00D80913" w:rsidP="00D262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eliaWeb Regular">
    <w:altName w:val="Calibri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3A3E8" w14:textId="0BC28B83" w:rsidR="00793BD5" w:rsidRPr="001E5FFC" w:rsidRDefault="00000000" w:rsidP="006D09D9">
    <w:pPr>
      <w:tabs>
        <w:tab w:val="right" w:pos="10766"/>
      </w:tabs>
      <w:jc w:val="center"/>
      <w:rPr>
        <w:color w:val="1C1C1C" w:themeColor="text2"/>
        <w:sz w:val="20"/>
        <w:szCs w:val="18"/>
      </w:rPr>
    </w:pPr>
    <w:sdt>
      <w:sdtPr>
        <w:rPr>
          <w:color w:val="1C1C1C" w:themeColor="text2"/>
          <w:sz w:val="20"/>
          <w:szCs w:val="18"/>
        </w:rPr>
        <w:alias w:val="Title"/>
        <w:tag w:val=""/>
        <w:id w:val="-325911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034BA">
          <w:rPr>
            <w:color w:val="1C1C1C" w:themeColor="text2"/>
            <w:sz w:val="20"/>
            <w:szCs w:val="18"/>
          </w:rPr>
          <w:t xml:space="preserve">Design Document </w:t>
        </w:r>
      </w:sdtContent>
    </w:sdt>
  </w:p>
  <w:p w14:paraId="0B23E921" w14:textId="77777777" w:rsidR="00793BD5" w:rsidRDefault="00793BD5" w:rsidP="006D09D9">
    <w:pPr>
      <w:tabs>
        <w:tab w:val="left" w:pos="180"/>
        <w:tab w:val="center" w:pos="4820"/>
        <w:tab w:val="right" w:pos="10766"/>
      </w:tabs>
      <w:jc w:val="right"/>
    </w:pPr>
    <w:r w:rsidRPr="007A3DF5">
      <w:rPr>
        <w:color w:val="1C1C1C" w:themeColor="accent2"/>
        <w:sz w:val="20"/>
        <w:szCs w:val="18"/>
      </w:rPr>
      <w:t xml:space="preserve">© </w:t>
    </w:r>
    <w:proofErr w:type="spellStart"/>
    <w:r w:rsidRPr="007A3DF5">
      <w:rPr>
        <w:color w:val="1C1C1C" w:themeColor="accent2"/>
        <w:sz w:val="20"/>
        <w:szCs w:val="18"/>
      </w:rPr>
      <w:t>Prodapt</w:t>
    </w:r>
    <w:proofErr w:type="spellEnd"/>
    <w:r w:rsidRPr="007A3DF5">
      <w:rPr>
        <w:color w:val="1C1C1C" w:themeColor="accent2"/>
        <w:sz w:val="20"/>
        <w:szCs w:val="18"/>
      </w:rPr>
      <w:t xml:space="preserve"> 202</w:t>
    </w:r>
    <w:r>
      <w:rPr>
        <w:color w:val="1C1C1C" w:themeColor="accent2"/>
        <w:sz w:val="20"/>
        <w:szCs w:val="18"/>
      </w:rPr>
      <w:t>3</w:t>
    </w:r>
    <w:r>
      <w:rPr>
        <w:color w:val="1C1C1C" w:themeColor="accent2"/>
      </w:rPr>
      <w:tab/>
    </w:r>
    <w:r w:rsidRPr="007A3DF5">
      <w:rPr>
        <w:color w:val="1C1C1C" w:themeColor="accent2"/>
        <w:sz w:val="20"/>
        <w:szCs w:val="18"/>
      </w:rPr>
      <w:fldChar w:fldCharType="begin"/>
    </w:r>
    <w:r w:rsidRPr="007A3DF5">
      <w:rPr>
        <w:color w:val="1C1C1C" w:themeColor="accent2"/>
        <w:sz w:val="20"/>
        <w:szCs w:val="18"/>
      </w:rPr>
      <w:instrText xml:space="preserve"> PAGE  \* Arabic  \* MERGEFORMAT </w:instrText>
    </w:r>
    <w:r w:rsidRPr="007A3DF5">
      <w:rPr>
        <w:color w:val="1C1C1C" w:themeColor="accent2"/>
        <w:sz w:val="20"/>
        <w:szCs w:val="18"/>
      </w:rPr>
      <w:fldChar w:fldCharType="separate"/>
    </w:r>
    <w:r w:rsidR="00BE43EB">
      <w:rPr>
        <w:noProof/>
        <w:color w:val="1C1C1C" w:themeColor="accent2"/>
        <w:sz w:val="20"/>
        <w:szCs w:val="18"/>
      </w:rPr>
      <w:t>2</w:t>
    </w:r>
    <w:r w:rsidRPr="007A3DF5">
      <w:rPr>
        <w:color w:val="1C1C1C" w:themeColor="accent2"/>
        <w:sz w:val="20"/>
        <w:szCs w:val="18"/>
      </w:rPr>
      <w:fldChar w:fldCharType="end"/>
    </w:r>
    <w:r w:rsidRPr="007A3DF5">
      <w:rPr>
        <w:color w:val="1C1C1C" w:themeColor="accent2"/>
        <w:sz w:val="20"/>
        <w:szCs w:val="18"/>
      </w:rPr>
      <w:t>/</w:t>
    </w:r>
    <w:r w:rsidRPr="007A3DF5">
      <w:rPr>
        <w:color w:val="1C1C1C" w:themeColor="accent2"/>
        <w:sz w:val="20"/>
        <w:szCs w:val="18"/>
      </w:rPr>
      <w:fldChar w:fldCharType="begin"/>
    </w:r>
    <w:r w:rsidRPr="007A3DF5">
      <w:rPr>
        <w:color w:val="1C1C1C" w:themeColor="accent2"/>
        <w:sz w:val="20"/>
        <w:szCs w:val="18"/>
      </w:rPr>
      <w:instrText xml:space="preserve"> NUMPAGES  \# "0" \* Arabic  \* MERGEFORMAT </w:instrText>
    </w:r>
    <w:r w:rsidRPr="007A3DF5">
      <w:rPr>
        <w:color w:val="1C1C1C" w:themeColor="accent2"/>
        <w:sz w:val="20"/>
        <w:szCs w:val="18"/>
      </w:rPr>
      <w:fldChar w:fldCharType="separate"/>
    </w:r>
    <w:r w:rsidR="00BE43EB">
      <w:rPr>
        <w:noProof/>
        <w:color w:val="1C1C1C" w:themeColor="accent2"/>
        <w:sz w:val="20"/>
        <w:szCs w:val="18"/>
      </w:rPr>
      <w:t>14</w:t>
    </w:r>
    <w:r w:rsidRPr="007A3DF5">
      <w:rPr>
        <w:color w:val="1C1C1C" w:themeColor="accent2"/>
        <w:sz w:val="20"/>
        <w:szCs w:val="18"/>
      </w:rPr>
      <w:fldChar w:fldCharType="end"/>
    </w:r>
    <w:r w:rsidRPr="007A3DF5">
      <w:rPr>
        <w:color w:val="1C1C1C" w:themeColor="accent2"/>
        <w:sz w:val="20"/>
        <w:szCs w:val="18"/>
      </w:rPr>
      <w:tab/>
      <w:t>Proprietary &amp;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E946B" w14:textId="403F6E8C" w:rsidR="00793BD5" w:rsidRPr="001E5FFC" w:rsidRDefault="00000000" w:rsidP="006D09D9">
    <w:pPr>
      <w:tabs>
        <w:tab w:val="right" w:pos="10766"/>
      </w:tabs>
      <w:jc w:val="center"/>
      <w:rPr>
        <w:color w:val="1C1C1C" w:themeColor="text2"/>
        <w:sz w:val="20"/>
        <w:szCs w:val="18"/>
      </w:rPr>
    </w:pPr>
    <w:sdt>
      <w:sdtPr>
        <w:rPr>
          <w:color w:val="1C1C1C" w:themeColor="text2"/>
          <w:sz w:val="20"/>
          <w:szCs w:val="18"/>
        </w:rPr>
        <w:alias w:val="Title"/>
        <w:tag w:val=""/>
        <w:id w:val="-9486951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76A27">
          <w:rPr>
            <w:color w:val="1C1C1C" w:themeColor="text2"/>
            <w:sz w:val="20"/>
            <w:szCs w:val="18"/>
          </w:rPr>
          <w:t xml:space="preserve">Design Document </w:t>
        </w:r>
      </w:sdtContent>
    </w:sdt>
  </w:p>
  <w:p w14:paraId="6D10A0F0" w14:textId="77777777" w:rsidR="00793BD5" w:rsidRDefault="00793BD5" w:rsidP="00E334D9">
    <w:pPr>
      <w:tabs>
        <w:tab w:val="left" w:pos="180"/>
        <w:tab w:val="center" w:pos="4820"/>
        <w:tab w:val="right" w:pos="10766"/>
      </w:tabs>
      <w:jc w:val="right"/>
    </w:pPr>
    <w:r w:rsidRPr="007A3DF5">
      <w:rPr>
        <w:color w:val="1C1C1C" w:themeColor="accent2"/>
        <w:sz w:val="20"/>
        <w:szCs w:val="18"/>
      </w:rPr>
      <w:t xml:space="preserve">© </w:t>
    </w:r>
    <w:proofErr w:type="spellStart"/>
    <w:r w:rsidRPr="007A3DF5">
      <w:rPr>
        <w:color w:val="1C1C1C" w:themeColor="accent2"/>
        <w:sz w:val="20"/>
        <w:szCs w:val="18"/>
      </w:rPr>
      <w:t>Prodapt</w:t>
    </w:r>
    <w:proofErr w:type="spellEnd"/>
    <w:r w:rsidRPr="007A3DF5">
      <w:rPr>
        <w:color w:val="1C1C1C" w:themeColor="accent2"/>
        <w:sz w:val="20"/>
        <w:szCs w:val="18"/>
      </w:rPr>
      <w:t xml:space="preserve"> 2022</w:t>
    </w:r>
    <w:r>
      <w:rPr>
        <w:color w:val="1C1C1C" w:themeColor="accent2"/>
      </w:rPr>
      <w:tab/>
    </w:r>
    <w:r w:rsidRPr="007A3DF5">
      <w:rPr>
        <w:color w:val="1C1C1C" w:themeColor="accent2"/>
        <w:sz w:val="20"/>
        <w:szCs w:val="18"/>
      </w:rPr>
      <w:fldChar w:fldCharType="begin"/>
    </w:r>
    <w:r w:rsidRPr="007A3DF5">
      <w:rPr>
        <w:color w:val="1C1C1C" w:themeColor="accent2"/>
        <w:sz w:val="20"/>
        <w:szCs w:val="18"/>
      </w:rPr>
      <w:instrText xml:space="preserve"> PAGE  \* Arabic  \* MERGEFORMAT </w:instrText>
    </w:r>
    <w:r w:rsidRPr="007A3DF5">
      <w:rPr>
        <w:color w:val="1C1C1C" w:themeColor="accent2"/>
        <w:sz w:val="20"/>
        <w:szCs w:val="18"/>
      </w:rPr>
      <w:fldChar w:fldCharType="separate"/>
    </w:r>
    <w:r w:rsidR="00BE43EB">
      <w:rPr>
        <w:noProof/>
        <w:color w:val="1C1C1C" w:themeColor="accent2"/>
        <w:sz w:val="20"/>
        <w:szCs w:val="18"/>
      </w:rPr>
      <w:t>0</w:t>
    </w:r>
    <w:r w:rsidRPr="007A3DF5">
      <w:rPr>
        <w:color w:val="1C1C1C" w:themeColor="accent2"/>
        <w:sz w:val="20"/>
        <w:szCs w:val="18"/>
      </w:rPr>
      <w:fldChar w:fldCharType="end"/>
    </w:r>
    <w:r w:rsidRPr="007A3DF5">
      <w:rPr>
        <w:color w:val="1C1C1C" w:themeColor="accent2"/>
        <w:sz w:val="20"/>
        <w:szCs w:val="18"/>
      </w:rPr>
      <w:t>/</w:t>
    </w:r>
    <w:r w:rsidRPr="007A3DF5">
      <w:rPr>
        <w:color w:val="1C1C1C" w:themeColor="accent2"/>
        <w:sz w:val="20"/>
        <w:szCs w:val="18"/>
      </w:rPr>
      <w:fldChar w:fldCharType="begin"/>
    </w:r>
    <w:r w:rsidRPr="007A3DF5">
      <w:rPr>
        <w:color w:val="1C1C1C" w:themeColor="accent2"/>
        <w:sz w:val="20"/>
        <w:szCs w:val="18"/>
      </w:rPr>
      <w:instrText xml:space="preserve"> NUMPAGES  \# "0" \* Arabic  \* MERGEFORMAT </w:instrText>
    </w:r>
    <w:r w:rsidRPr="007A3DF5">
      <w:rPr>
        <w:color w:val="1C1C1C" w:themeColor="accent2"/>
        <w:sz w:val="20"/>
        <w:szCs w:val="18"/>
      </w:rPr>
      <w:fldChar w:fldCharType="separate"/>
    </w:r>
    <w:r w:rsidR="00BE43EB">
      <w:rPr>
        <w:noProof/>
        <w:color w:val="1C1C1C" w:themeColor="accent2"/>
        <w:sz w:val="20"/>
        <w:szCs w:val="18"/>
      </w:rPr>
      <w:t>14</w:t>
    </w:r>
    <w:r w:rsidRPr="007A3DF5">
      <w:rPr>
        <w:color w:val="1C1C1C" w:themeColor="accent2"/>
        <w:sz w:val="20"/>
        <w:szCs w:val="18"/>
      </w:rPr>
      <w:fldChar w:fldCharType="end"/>
    </w:r>
    <w:r w:rsidRPr="007A3DF5">
      <w:rPr>
        <w:color w:val="1C1C1C" w:themeColor="accent2"/>
        <w:sz w:val="20"/>
        <w:szCs w:val="18"/>
      </w:rPr>
      <w:tab/>
      <w:t>Proprietary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1B606" w14:textId="77777777" w:rsidR="00D80913" w:rsidRDefault="00D80913" w:rsidP="00D262D4">
      <w:r>
        <w:separator/>
      </w:r>
    </w:p>
    <w:p w14:paraId="5110D22E" w14:textId="77777777" w:rsidR="00D80913" w:rsidRDefault="00D80913" w:rsidP="00D262D4"/>
    <w:p w14:paraId="0D5C0BED" w14:textId="77777777" w:rsidR="00D80913" w:rsidRDefault="00D80913" w:rsidP="00D262D4"/>
  </w:footnote>
  <w:footnote w:type="continuationSeparator" w:id="0">
    <w:p w14:paraId="49FAF9A9" w14:textId="77777777" w:rsidR="00D80913" w:rsidRDefault="00D80913" w:rsidP="00D262D4">
      <w:r>
        <w:continuationSeparator/>
      </w:r>
    </w:p>
    <w:p w14:paraId="3C48A77B" w14:textId="77777777" w:rsidR="00D80913" w:rsidRDefault="00D80913" w:rsidP="00D262D4"/>
    <w:p w14:paraId="4A4DE06A" w14:textId="77777777" w:rsidR="00D80913" w:rsidRDefault="00D80913" w:rsidP="00D262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A3A6B" w14:textId="77777777" w:rsidR="00793BD5" w:rsidRDefault="00793BD5">
    <w:pPr>
      <w:pStyle w:val="Header"/>
    </w:pPr>
    <w:r w:rsidRPr="00CB3D75"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6BCF6D69" wp14:editId="0FA545C4">
          <wp:simplePos x="0" y="0"/>
          <wp:positionH relativeFrom="column">
            <wp:posOffset>5142230</wp:posOffset>
          </wp:positionH>
          <wp:positionV relativeFrom="topMargin">
            <wp:posOffset>349250</wp:posOffset>
          </wp:positionV>
          <wp:extent cx="1329690" cy="359410"/>
          <wp:effectExtent l="0" t="0" r="3810" b="2540"/>
          <wp:wrapNone/>
          <wp:docPr id="1" name="Graphic 7">
            <a:extLst xmlns:a="http://schemas.openxmlformats.org/drawingml/2006/main">
              <a:ext uri="{FF2B5EF4-FFF2-40B4-BE49-F238E27FC236}">
                <a16:creationId xmlns:a16="http://schemas.microsoft.com/office/drawing/2014/main" id="{7A278FC1-9E2E-FEB4-9B3D-BECECA0DFA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7">
                    <a:extLst>
                      <a:ext uri="{FF2B5EF4-FFF2-40B4-BE49-F238E27FC236}">
                        <a16:creationId xmlns:a16="http://schemas.microsoft.com/office/drawing/2014/main" id="{7A278FC1-9E2E-FEB4-9B3D-BECECA0DFA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69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527223FA" wp14:editId="7FDB1B5D">
          <wp:simplePos x="0" y="0"/>
          <wp:positionH relativeFrom="margin">
            <wp:posOffset>-4728210</wp:posOffset>
          </wp:positionH>
          <wp:positionV relativeFrom="page">
            <wp:posOffset>213360</wp:posOffset>
          </wp:positionV>
          <wp:extent cx="9561830" cy="555625"/>
          <wp:effectExtent l="0" t="0" r="1270" b="0"/>
          <wp:wrapSquare wrapText="bothSides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Graphic 25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t="27746"/>
                  <a:stretch/>
                </pic:blipFill>
                <pic:spPr bwMode="auto">
                  <a:xfrm>
                    <a:off x="0" y="0"/>
                    <a:ext cx="9561830" cy="555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36CCBBA" w14:paraId="3AC4CEB9" w14:textId="77777777" w:rsidTr="736CCBBA">
      <w:trPr>
        <w:trHeight w:val="300"/>
      </w:trPr>
      <w:tc>
        <w:tcPr>
          <w:tcW w:w="3210" w:type="dxa"/>
        </w:tcPr>
        <w:p w14:paraId="29E03606" w14:textId="77777777" w:rsidR="736CCBBA" w:rsidRDefault="736CCBBA" w:rsidP="736CCBBA">
          <w:pPr>
            <w:pStyle w:val="Header"/>
            <w:ind w:left="-115"/>
          </w:pPr>
        </w:p>
      </w:tc>
      <w:tc>
        <w:tcPr>
          <w:tcW w:w="3210" w:type="dxa"/>
        </w:tcPr>
        <w:p w14:paraId="19854359" w14:textId="77777777" w:rsidR="736CCBBA" w:rsidRDefault="736CCBBA" w:rsidP="736CCBBA">
          <w:pPr>
            <w:pStyle w:val="Header"/>
            <w:jc w:val="center"/>
          </w:pPr>
        </w:p>
      </w:tc>
      <w:tc>
        <w:tcPr>
          <w:tcW w:w="3210" w:type="dxa"/>
        </w:tcPr>
        <w:p w14:paraId="28756588" w14:textId="77777777" w:rsidR="736CCBBA" w:rsidRDefault="736CCBBA" w:rsidP="736CCBBA">
          <w:pPr>
            <w:pStyle w:val="Header"/>
            <w:jc w:val="right"/>
          </w:pPr>
        </w:p>
      </w:tc>
    </w:tr>
  </w:tbl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i+YmFA4y8EjSH" int2:id="iCvfHyO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6F8"/>
    <w:multiLevelType w:val="hybridMultilevel"/>
    <w:tmpl w:val="1DC2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98B1"/>
    <w:multiLevelType w:val="multilevel"/>
    <w:tmpl w:val="7DACCFB6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3FE7"/>
    <w:multiLevelType w:val="hybridMultilevel"/>
    <w:tmpl w:val="0BEA9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B0F7F"/>
    <w:multiLevelType w:val="hybridMultilevel"/>
    <w:tmpl w:val="62D6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B082F"/>
    <w:multiLevelType w:val="multilevel"/>
    <w:tmpl w:val="1F2418FC"/>
    <w:styleLink w:val="Style3"/>
    <w:lvl w:ilvl="0">
      <w:start w:val="1"/>
      <w:numFmt w:val="decimal"/>
      <w:lvlText w:val="%1."/>
      <w:lvlJc w:val="left"/>
      <w:pPr>
        <w:tabs>
          <w:tab w:val="num" w:pos="567"/>
        </w:tabs>
        <w:ind w:left="454" w:hanging="454"/>
      </w:pPr>
      <w:rPr>
        <w:rFonts w:ascii="KareliaWeb Regular" w:hAnsi="KareliaWeb Regular" w:hint="default"/>
        <w:b/>
        <w:i w:val="0"/>
        <w:color w:val="1C1C1C" w:themeColor="text1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454" w:hanging="454"/>
      </w:pPr>
      <w:rPr>
        <w:rFonts w:ascii="KareliaWeb Regular" w:hAnsi="KareliaWeb Regular" w:hint="default"/>
        <w:b w:val="0"/>
        <w:i w:val="0"/>
        <w:color w:val="1C1C1C" w:themeColor="text1"/>
        <w:spacing w:val="0"/>
        <w:w w:val="100"/>
        <w:kern w:val="2"/>
        <w:position w:val="0"/>
        <w:sz w:val="28"/>
        <w14:ligatures w14:val="standard"/>
        <w14:numForm w14:val="lining"/>
        <w14:numSpacing w14:val="proportional"/>
        <w14:stylisticSets>
          <w14:styleSet w14:id="1"/>
        </w14:stylisticSets>
        <w14:cntxtAlts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454" w:hanging="454"/>
      </w:pPr>
      <w:rPr>
        <w:rFonts w:ascii="KareliaWeb Regular" w:hAnsi="KareliaWeb Regular" w:hint="default"/>
        <w:b w:val="0"/>
        <w:bCs/>
        <w:i w:val="0"/>
        <w:color w:val="1C1C1C" w:themeColor="text2"/>
        <w:sz w:val="24"/>
        <w:u w:val="none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567"/>
        </w:tabs>
        <w:ind w:left="454" w:hanging="454"/>
      </w:pPr>
      <w:rPr>
        <w:rFonts w:ascii="KareliaWeb Regular" w:hAnsi="KareliaWeb Regular" w:hint="default"/>
        <w:b w:val="0"/>
        <w:i w:val="0"/>
        <w:color w:val="1C1C1C" w:themeColor="text1"/>
        <w:sz w:val="24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567"/>
        </w:tabs>
        <w:ind w:left="454" w:hanging="454"/>
      </w:pPr>
      <w:rPr>
        <w:rFonts w:ascii="KareliaWeb Regular" w:hAnsi="KareliaWeb Regular" w:hint="default"/>
        <w:b w:val="0"/>
        <w:i w:val="0"/>
        <w:color w:val="EB262A" w:themeColor="accent1"/>
        <w:spacing w:val="0"/>
        <w:w w:val="100"/>
        <w:kern w:val="0"/>
        <w:position w:val="0"/>
        <w:sz w:val="24"/>
        <w:u w:val="none"/>
        <w14:ligatures w14:val="none"/>
        <w14:numForm w14:val="default"/>
        <w14:numSpacing w14:val="default"/>
        <w14:stylisticSets/>
        <w14:cntxtAlts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567"/>
        </w:tabs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454" w:hanging="454"/>
      </w:pPr>
      <w:rPr>
        <w:rFonts w:hint="default"/>
      </w:rPr>
    </w:lvl>
  </w:abstractNum>
  <w:abstractNum w:abstractNumId="5" w15:restartNumberingAfterBreak="0">
    <w:nsid w:val="1B3F06D3"/>
    <w:multiLevelType w:val="multilevel"/>
    <w:tmpl w:val="ADF03B14"/>
    <w:lvl w:ilvl="0">
      <w:start w:val="1"/>
      <w:numFmt w:val="bullet"/>
      <w:pStyle w:val="ListBullet"/>
      <w:lvlText w:val=""/>
      <w:lvlJc w:val="left"/>
      <w:pPr>
        <w:ind w:left="1266" w:hanging="567"/>
      </w:pPr>
      <w:rPr>
        <w:rFonts w:ascii="Symbol" w:hAnsi="Symbol" w:hint="default"/>
        <w:color w:val="EB262A"/>
        <w:u w:color="EB262A" w:themeColor="accent1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Courier New" w:hAnsi="Courier New" w:hint="default"/>
        <w:color w:val="1C1C1C" w:themeColor="text1"/>
      </w:rPr>
    </w:lvl>
    <w:lvl w:ilvl="2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  <w:color w:val="EB262A" w:themeColor="accent1"/>
      </w:rPr>
    </w:lvl>
    <w:lvl w:ilvl="3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23775661"/>
    <w:multiLevelType w:val="hybridMultilevel"/>
    <w:tmpl w:val="141A7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26502A"/>
    <w:multiLevelType w:val="multilevel"/>
    <w:tmpl w:val="88B0285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ind w:left="851" w:hanging="851"/>
      </w:pPr>
      <w:rPr>
        <w:rFonts w:hint="default"/>
        <w:sz w:val="24"/>
        <w:szCs w:val="24"/>
      </w:rPr>
    </w:lvl>
    <w:lvl w:ilvl="4">
      <w:start w:val="1"/>
      <w:numFmt w:val="lowerRoman"/>
      <w:lvlText w:val="%1.%2.%3.%4.%5."/>
      <w:lvlJc w:val="left"/>
      <w:pPr>
        <w:ind w:left="907" w:hanging="907"/>
      </w:pPr>
      <w:rPr>
        <w:rFonts w:hint="default"/>
        <w:b/>
        <w:bCs/>
        <w:sz w:val="24"/>
        <w:szCs w:val="24"/>
      </w:rPr>
    </w:lvl>
    <w:lvl w:ilvl="5">
      <w:start w:val="1"/>
      <w:numFmt w:val="lowerLetter"/>
      <w:lvlText w:val="%1.%2.%3.%4.%5.%6."/>
      <w:lvlJc w:val="left"/>
      <w:pPr>
        <w:ind w:left="1134" w:hanging="1134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8" w15:restartNumberingAfterBreak="0">
    <w:nsid w:val="3146799F"/>
    <w:multiLevelType w:val="hybridMultilevel"/>
    <w:tmpl w:val="C69CF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330B6"/>
    <w:multiLevelType w:val="hybridMultilevel"/>
    <w:tmpl w:val="D95C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A1DBC"/>
    <w:multiLevelType w:val="hybridMultilevel"/>
    <w:tmpl w:val="FAC4B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C1C1C" w:themeColor="accent2"/>
        <w:u w:color="EB262A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4CD7B"/>
    <w:multiLevelType w:val="multilevel"/>
    <w:tmpl w:val="AD16BC84"/>
    <w:lvl w:ilvl="0">
      <w:start w:val="1"/>
      <w:numFmt w:val="decimal"/>
      <w:lvlText w:val="%1.0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461C9"/>
    <w:multiLevelType w:val="multilevel"/>
    <w:tmpl w:val="7ED07186"/>
    <w:lvl w:ilvl="0">
      <w:start w:val="1"/>
      <w:numFmt w:val="decimal"/>
      <w:pStyle w:val="Heading1"/>
      <w:lvlText w:val="%1."/>
      <w:lvlJc w:val="left"/>
      <w:pPr>
        <w:ind w:left="397" w:hanging="397"/>
      </w:pPr>
    </w:lvl>
    <w:lvl w:ilvl="1">
      <w:start w:val="1"/>
      <w:numFmt w:val="decimal"/>
      <w:pStyle w:val="Heading2"/>
      <w:lvlText w:val="%1."/>
      <w:lvlJc w:val="left"/>
      <w:pPr>
        <w:ind w:left="397" w:hanging="397"/>
      </w:pPr>
    </w:lvl>
    <w:lvl w:ilvl="2">
      <w:start w:val="1"/>
      <w:numFmt w:val="decimal"/>
      <w:pStyle w:val="Heading3"/>
      <w:lvlText w:val="%1."/>
      <w:lvlJc w:val="left"/>
      <w:pPr>
        <w:ind w:left="397" w:hanging="397"/>
      </w:pPr>
    </w:lvl>
    <w:lvl w:ilvl="3">
      <w:start w:val="1"/>
      <w:numFmt w:val="upperRoman"/>
      <w:pStyle w:val="Heading4"/>
      <w:lvlText w:val="%1.%2.%3.%4."/>
      <w:lvlJc w:val="left"/>
      <w:pPr>
        <w:ind w:left="851" w:hanging="851"/>
      </w:pPr>
      <w:rPr>
        <w:sz w:val="24"/>
        <w:szCs w:val="24"/>
      </w:rPr>
    </w:lvl>
    <w:lvl w:ilvl="4">
      <w:start w:val="1"/>
      <w:numFmt w:val="lowerRoman"/>
      <w:pStyle w:val="Heading5"/>
      <w:lvlText w:val="%1.%2.%3.%4.%5."/>
      <w:lvlJc w:val="left"/>
      <w:pPr>
        <w:ind w:left="907" w:hanging="907"/>
      </w:pPr>
      <w:rPr>
        <w:b/>
        <w:bCs/>
        <w:sz w:val="24"/>
        <w:szCs w:val="24"/>
      </w:rPr>
    </w:lvl>
    <w:lvl w:ilvl="5">
      <w:start w:val="1"/>
      <w:numFmt w:val="lowerLetter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num w:numId="1" w16cid:durableId="530535717">
    <w:abstractNumId w:val="1"/>
  </w:num>
  <w:num w:numId="2" w16cid:durableId="1348561432">
    <w:abstractNumId w:val="12"/>
  </w:num>
  <w:num w:numId="3" w16cid:durableId="775246229">
    <w:abstractNumId w:val="11"/>
  </w:num>
  <w:num w:numId="4" w16cid:durableId="1202589915">
    <w:abstractNumId w:val="5"/>
  </w:num>
  <w:num w:numId="5" w16cid:durableId="353727347">
    <w:abstractNumId w:val="4"/>
  </w:num>
  <w:num w:numId="6" w16cid:durableId="406801438">
    <w:abstractNumId w:val="13"/>
  </w:num>
  <w:num w:numId="7" w16cid:durableId="2068717456">
    <w:abstractNumId w:val="13"/>
    <w:lvlOverride w:ilvl="0">
      <w:lvl w:ilvl="0">
        <w:numFmt w:val="decimal"/>
        <w:pStyle w:val="Heading1"/>
        <w:lvlText w:val="%1."/>
        <w:lvlJc w:val="left"/>
        <w:pPr>
          <w:ind w:left="397" w:hanging="397"/>
        </w:pPr>
        <w:rPr>
          <w:rFonts w:ascii="KareliaWeb Regular" w:hAnsi="KareliaWeb Regular" w:hint="default"/>
          <w:b/>
          <w:i w:val="0"/>
          <w:color w:val="EB262A" w:themeColor="accent1"/>
          <w:sz w:val="28"/>
        </w:rPr>
      </w:lvl>
    </w:lvlOverride>
    <w:lvlOverride w:ilvl="1">
      <w:lvl w:ilvl="1">
        <w:numFmt w:val="decimal"/>
        <w:pStyle w:val="Heading2"/>
        <w:lvlText w:val="%1.%2."/>
        <w:lvlJc w:val="left"/>
        <w:pPr>
          <w:ind w:left="624" w:hanging="624"/>
        </w:pPr>
        <w:rPr>
          <w:rFonts w:ascii="KareliaWeb Regular" w:hAnsi="KareliaWeb Regular" w:hint="default"/>
          <w:b w:val="0"/>
          <w:i w:val="0"/>
          <w:color w:val="EB262A" w:themeColor="accent1"/>
          <w:sz w:val="28"/>
        </w:rPr>
      </w:lvl>
    </w:lvlOverride>
    <w:lvlOverride w:ilvl="2">
      <w:lvl w:ilvl="2">
        <w:numFmt w:val="decimal"/>
        <w:pStyle w:val="Heading3"/>
        <w:lvlText w:val="%1.%2.%3."/>
        <w:lvlJc w:val="left"/>
        <w:pPr>
          <w:ind w:left="851" w:hanging="851"/>
        </w:pPr>
        <w:rPr>
          <w:rFonts w:ascii="KareliaWeb Regular" w:hAnsi="KareliaWeb Regular" w:hint="default"/>
          <w:b w:val="0"/>
          <w:i w:val="0"/>
          <w:color w:val="EB262A" w:themeColor="accent1"/>
          <w:sz w:val="28"/>
        </w:rPr>
      </w:lvl>
    </w:lvlOverride>
    <w:lvlOverride w:ilvl="3">
      <w:lvl w:ilvl="3">
        <w:numFmt w:val="upperRoman"/>
        <w:pStyle w:val="Heading4"/>
        <w:lvlText w:val="%1.%2.%3.%4."/>
        <w:lvlJc w:val="left"/>
        <w:pPr>
          <w:ind w:left="851" w:hanging="851"/>
        </w:pPr>
        <w:rPr>
          <w:rFonts w:ascii="KareliaWeb Regular" w:hAnsi="KareliaWeb Regular" w:hint="default"/>
          <w:b w:val="0"/>
          <w:i w:val="0"/>
          <w:color w:val="EB262A" w:themeColor="accent1"/>
          <w:sz w:val="24"/>
          <w:szCs w:val="24"/>
        </w:rPr>
      </w:lvl>
    </w:lvlOverride>
    <w:lvlOverride w:ilvl="4">
      <w:lvl w:ilvl="4">
        <w:numFmt w:val="lowerRoman"/>
        <w:pStyle w:val="Heading5"/>
        <w:lvlText w:val="%1.%2.%3.%4.%5."/>
        <w:lvlJc w:val="left"/>
        <w:pPr>
          <w:ind w:left="907" w:hanging="907"/>
        </w:pPr>
        <w:rPr>
          <w:rFonts w:ascii="KareliaWeb Regular" w:hAnsi="KareliaWeb Regular" w:hint="default"/>
          <w:b w:val="0"/>
          <w:i w:val="0"/>
          <w:color w:val="1C1C1C" w:themeColor="accent2"/>
          <w:sz w:val="24"/>
          <w:szCs w:val="24"/>
        </w:rPr>
      </w:lvl>
    </w:lvlOverride>
    <w:lvlOverride w:ilvl="5">
      <w:lvl w:ilvl="5">
        <w:numFmt w:val="lowerLetter"/>
        <w:lvlText w:val="%1.%2.%3.%4.%5.%6."/>
        <w:lvlJc w:val="left"/>
        <w:pPr>
          <w:ind w:left="1134" w:hanging="1134"/>
        </w:pPr>
        <w:rPr>
          <w:rFonts w:ascii="KareliaWeb Regular" w:hAnsi="KareliaWeb Regular" w:hint="default"/>
          <w:b w:val="0"/>
          <w:i w:val="0"/>
          <w:color w:val="1C1C1C" w:themeColor="accent2"/>
          <w:sz w:val="24"/>
          <w:szCs w:val="24"/>
        </w:rPr>
      </w:lvl>
    </w:lvlOverride>
    <w:lvlOverride w:ilvl="6">
      <w:lvl w:ilvl="6">
        <w:numFmt w:val="decimal"/>
        <w:lvlText w:val="%1.%2.%3.%4.%5.%6.%7."/>
        <w:lvlJc w:val="left"/>
        <w:pPr>
          <w:ind w:left="5400" w:hanging="1080"/>
        </w:pPr>
        <w:rPr>
          <w:rFonts w:hint="default"/>
        </w:rPr>
      </w:lvl>
    </w:lvlOverride>
    <w:lvlOverride w:ilvl="7">
      <w:lvl w:ilvl="7">
        <w:numFmt w:val="decimal"/>
        <w:lvlText w:val="%1.%2.%3.%4.%5.%6.%7.%8."/>
        <w:lvlJc w:val="left"/>
        <w:pPr>
          <w:ind w:left="5904" w:hanging="1224"/>
        </w:pPr>
        <w:rPr>
          <w:rFonts w:hint="default"/>
        </w:rPr>
      </w:lvl>
    </w:lvlOverride>
    <w:lvlOverride w:ilvl="8">
      <w:lvl w:ilvl="8">
        <w:numFmt w:val="decimal"/>
        <w:lvlText w:val="%1.%2.%3.%4.%5.%6.%7.%8.%9."/>
        <w:lvlJc w:val="left"/>
        <w:pPr>
          <w:ind w:left="6480" w:hanging="1440"/>
        </w:pPr>
        <w:rPr>
          <w:rFonts w:hint="default"/>
        </w:rPr>
      </w:lvl>
    </w:lvlOverride>
  </w:num>
  <w:num w:numId="8" w16cid:durableId="1321078126">
    <w:abstractNumId w:val="9"/>
  </w:num>
  <w:num w:numId="9" w16cid:durableId="606884945">
    <w:abstractNumId w:val="7"/>
  </w:num>
  <w:num w:numId="10" w16cid:durableId="527259138">
    <w:abstractNumId w:val="6"/>
  </w:num>
  <w:num w:numId="11" w16cid:durableId="71123632">
    <w:abstractNumId w:val="3"/>
  </w:num>
  <w:num w:numId="12" w16cid:durableId="195168093">
    <w:abstractNumId w:val="0"/>
  </w:num>
  <w:num w:numId="13" w16cid:durableId="1810709161">
    <w:abstractNumId w:val="13"/>
  </w:num>
  <w:num w:numId="14" w16cid:durableId="1866212214">
    <w:abstractNumId w:val="13"/>
  </w:num>
  <w:num w:numId="15" w16cid:durableId="305355669">
    <w:abstractNumId w:val="13"/>
  </w:num>
  <w:num w:numId="16" w16cid:durableId="1560169036">
    <w:abstractNumId w:val="13"/>
  </w:num>
  <w:num w:numId="17" w16cid:durableId="619798688">
    <w:abstractNumId w:val="13"/>
  </w:num>
  <w:num w:numId="18" w16cid:durableId="1877157858">
    <w:abstractNumId w:val="13"/>
  </w:num>
  <w:num w:numId="19" w16cid:durableId="2822692">
    <w:abstractNumId w:val="8"/>
  </w:num>
  <w:num w:numId="20" w16cid:durableId="1276985096">
    <w:abstractNumId w:val="10"/>
  </w:num>
  <w:num w:numId="21" w16cid:durableId="189846540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84E"/>
    <w:rsid w:val="0000318A"/>
    <w:rsid w:val="000055E4"/>
    <w:rsid w:val="00014F1D"/>
    <w:rsid w:val="00030192"/>
    <w:rsid w:val="00035F9E"/>
    <w:rsid w:val="00042B04"/>
    <w:rsid w:val="00043E3A"/>
    <w:rsid w:val="0004528B"/>
    <w:rsid w:val="00060064"/>
    <w:rsid w:val="000601C9"/>
    <w:rsid w:val="00071EC6"/>
    <w:rsid w:val="000759BD"/>
    <w:rsid w:val="00093E4D"/>
    <w:rsid w:val="00095CCC"/>
    <w:rsid w:val="0009653C"/>
    <w:rsid w:val="000A2F65"/>
    <w:rsid w:val="000A3F99"/>
    <w:rsid w:val="000A4D34"/>
    <w:rsid w:val="000A6A47"/>
    <w:rsid w:val="000A6ED8"/>
    <w:rsid w:val="000B3D89"/>
    <w:rsid w:val="000D51D3"/>
    <w:rsid w:val="000E16B5"/>
    <w:rsid w:val="000E3141"/>
    <w:rsid w:val="000E65B3"/>
    <w:rsid w:val="00102D69"/>
    <w:rsid w:val="00105208"/>
    <w:rsid w:val="001276C1"/>
    <w:rsid w:val="00131C01"/>
    <w:rsid w:val="001401A0"/>
    <w:rsid w:val="001405B4"/>
    <w:rsid w:val="00153871"/>
    <w:rsid w:val="001568C5"/>
    <w:rsid w:val="001571ED"/>
    <w:rsid w:val="00160C1C"/>
    <w:rsid w:val="00163877"/>
    <w:rsid w:val="00171E08"/>
    <w:rsid w:val="00176B13"/>
    <w:rsid w:val="00177144"/>
    <w:rsid w:val="00190CDD"/>
    <w:rsid w:val="001956F7"/>
    <w:rsid w:val="00195A98"/>
    <w:rsid w:val="001A5ABD"/>
    <w:rsid w:val="001C25F1"/>
    <w:rsid w:val="001C6F09"/>
    <w:rsid w:val="001C6FDE"/>
    <w:rsid w:val="001D742C"/>
    <w:rsid w:val="001E237D"/>
    <w:rsid w:val="001E3806"/>
    <w:rsid w:val="001E5FFC"/>
    <w:rsid w:val="001F3B58"/>
    <w:rsid w:val="001F5251"/>
    <w:rsid w:val="001F6DD2"/>
    <w:rsid w:val="0020046D"/>
    <w:rsid w:val="00201321"/>
    <w:rsid w:val="00207B55"/>
    <w:rsid w:val="00217FFC"/>
    <w:rsid w:val="002222A7"/>
    <w:rsid w:val="002320CE"/>
    <w:rsid w:val="00246489"/>
    <w:rsid w:val="00260406"/>
    <w:rsid w:val="0026233B"/>
    <w:rsid w:val="00270AE3"/>
    <w:rsid w:val="0028227C"/>
    <w:rsid w:val="002839EF"/>
    <w:rsid w:val="0028470D"/>
    <w:rsid w:val="002869DD"/>
    <w:rsid w:val="00291444"/>
    <w:rsid w:val="002A17C5"/>
    <w:rsid w:val="002A3BE8"/>
    <w:rsid w:val="002C03EB"/>
    <w:rsid w:val="002C3507"/>
    <w:rsid w:val="002C74AA"/>
    <w:rsid w:val="002D2A7B"/>
    <w:rsid w:val="002D7A5A"/>
    <w:rsid w:val="002E1010"/>
    <w:rsid w:val="002E20C2"/>
    <w:rsid w:val="002E3255"/>
    <w:rsid w:val="002E55DE"/>
    <w:rsid w:val="002E759C"/>
    <w:rsid w:val="00307341"/>
    <w:rsid w:val="003114ED"/>
    <w:rsid w:val="00312D6A"/>
    <w:rsid w:val="0032187B"/>
    <w:rsid w:val="00326833"/>
    <w:rsid w:val="00327056"/>
    <w:rsid w:val="00335532"/>
    <w:rsid w:val="00337158"/>
    <w:rsid w:val="003419B3"/>
    <w:rsid w:val="00342B35"/>
    <w:rsid w:val="00371759"/>
    <w:rsid w:val="00372BB2"/>
    <w:rsid w:val="003755BB"/>
    <w:rsid w:val="003A4EEC"/>
    <w:rsid w:val="003B5EE5"/>
    <w:rsid w:val="003C4DD1"/>
    <w:rsid w:val="003C527F"/>
    <w:rsid w:val="003E076D"/>
    <w:rsid w:val="003E3410"/>
    <w:rsid w:val="003F6714"/>
    <w:rsid w:val="003F6F57"/>
    <w:rsid w:val="00406797"/>
    <w:rsid w:val="00414950"/>
    <w:rsid w:val="0041510E"/>
    <w:rsid w:val="00416C47"/>
    <w:rsid w:val="0041730E"/>
    <w:rsid w:val="00423103"/>
    <w:rsid w:val="004268DF"/>
    <w:rsid w:val="00426AD7"/>
    <w:rsid w:val="00461F08"/>
    <w:rsid w:val="00476FED"/>
    <w:rsid w:val="004A1D1A"/>
    <w:rsid w:val="004A7892"/>
    <w:rsid w:val="004B0B9A"/>
    <w:rsid w:val="004B30CB"/>
    <w:rsid w:val="004B7923"/>
    <w:rsid w:val="004C6BFC"/>
    <w:rsid w:val="004C7CE1"/>
    <w:rsid w:val="004C7F21"/>
    <w:rsid w:val="004D738F"/>
    <w:rsid w:val="004E2A0D"/>
    <w:rsid w:val="004E49D2"/>
    <w:rsid w:val="004E4E31"/>
    <w:rsid w:val="004E65C7"/>
    <w:rsid w:val="004F030E"/>
    <w:rsid w:val="0050447A"/>
    <w:rsid w:val="00505FB8"/>
    <w:rsid w:val="00510C59"/>
    <w:rsid w:val="00512057"/>
    <w:rsid w:val="00523172"/>
    <w:rsid w:val="00524002"/>
    <w:rsid w:val="005403E4"/>
    <w:rsid w:val="005422FD"/>
    <w:rsid w:val="005531F8"/>
    <w:rsid w:val="0055509A"/>
    <w:rsid w:val="00564BC4"/>
    <w:rsid w:val="00565FB4"/>
    <w:rsid w:val="00571616"/>
    <w:rsid w:val="00572E5E"/>
    <w:rsid w:val="00581F03"/>
    <w:rsid w:val="00582DD3"/>
    <w:rsid w:val="0058348A"/>
    <w:rsid w:val="00591709"/>
    <w:rsid w:val="005A1082"/>
    <w:rsid w:val="005B44FA"/>
    <w:rsid w:val="005B473F"/>
    <w:rsid w:val="005C252D"/>
    <w:rsid w:val="005C57CE"/>
    <w:rsid w:val="005C6463"/>
    <w:rsid w:val="005D427B"/>
    <w:rsid w:val="005D6EA5"/>
    <w:rsid w:val="005D705B"/>
    <w:rsid w:val="005D734E"/>
    <w:rsid w:val="005E0CEC"/>
    <w:rsid w:val="005E36B8"/>
    <w:rsid w:val="005E62D9"/>
    <w:rsid w:val="005E6BB3"/>
    <w:rsid w:val="005F07F9"/>
    <w:rsid w:val="005F0DB3"/>
    <w:rsid w:val="005F11E2"/>
    <w:rsid w:val="00605317"/>
    <w:rsid w:val="00605CE5"/>
    <w:rsid w:val="00613851"/>
    <w:rsid w:val="00615971"/>
    <w:rsid w:val="00620EC2"/>
    <w:rsid w:val="00630852"/>
    <w:rsid w:val="00635EFA"/>
    <w:rsid w:val="00636D39"/>
    <w:rsid w:val="00642594"/>
    <w:rsid w:val="0065196C"/>
    <w:rsid w:val="00652A5E"/>
    <w:rsid w:val="0065604B"/>
    <w:rsid w:val="006622A7"/>
    <w:rsid w:val="00667C09"/>
    <w:rsid w:val="00671CFD"/>
    <w:rsid w:val="00672EAF"/>
    <w:rsid w:val="00674280"/>
    <w:rsid w:val="00676A33"/>
    <w:rsid w:val="00687C80"/>
    <w:rsid w:val="006963A6"/>
    <w:rsid w:val="00696D7C"/>
    <w:rsid w:val="006975D4"/>
    <w:rsid w:val="006A003C"/>
    <w:rsid w:val="006A36FC"/>
    <w:rsid w:val="006B6018"/>
    <w:rsid w:val="006B6B97"/>
    <w:rsid w:val="006C258D"/>
    <w:rsid w:val="006C299A"/>
    <w:rsid w:val="006C6BB3"/>
    <w:rsid w:val="006CC823"/>
    <w:rsid w:val="006D09D9"/>
    <w:rsid w:val="006D58D3"/>
    <w:rsid w:val="006E41E4"/>
    <w:rsid w:val="006E4443"/>
    <w:rsid w:val="006F0CE9"/>
    <w:rsid w:val="006F4E0E"/>
    <w:rsid w:val="006F77EA"/>
    <w:rsid w:val="007009C1"/>
    <w:rsid w:val="007009CA"/>
    <w:rsid w:val="00702241"/>
    <w:rsid w:val="00703D25"/>
    <w:rsid w:val="00711FBC"/>
    <w:rsid w:val="00716A1C"/>
    <w:rsid w:val="00721C27"/>
    <w:rsid w:val="00725FE8"/>
    <w:rsid w:val="00730287"/>
    <w:rsid w:val="00731AF0"/>
    <w:rsid w:val="0076202F"/>
    <w:rsid w:val="00763E79"/>
    <w:rsid w:val="00767DF7"/>
    <w:rsid w:val="0077044A"/>
    <w:rsid w:val="00770BCF"/>
    <w:rsid w:val="00793964"/>
    <w:rsid w:val="00793BD5"/>
    <w:rsid w:val="00794916"/>
    <w:rsid w:val="007950D3"/>
    <w:rsid w:val="007A3DF5"/>
    <w:rsid w:val="007D6472"/>
    <w:rsid w:val="007F4A5B"/>
    <w:rsid w:val="007F7212"/>
    <w:rsid w:val="00800833"/>
    <w:rsid w:val="008034C4"/>
    <w:rsid w:val="00803D3B"/>
    <w:rsid w:val="0080567F"/>
    <w:rsid w:val="00805CF0"/>
    <w:rsid w:val="008104C7"/>
    <w:rsid w:val="0081461F"/>
    <w:rsid w:val="00816E2B"/>
    <w:rsid w:val="00820826"/>
    <w:rsid w:val="00834386"/>
    <w:rsid w:val="00851446"/>
    <w:rsid w:val="00853B91"/>
    <w:rsid w:val="00855237"/>
    <w:rsid w:val="00857FC5"/>
    <w:rsid w:val="0086244B"/>
    <w:rsid w:val="00863AC7"/>
    <w:rsid w:val="008650BA"/>
    <w:rsid w:val="00865C4E"/>
    <w:rsid w:val="008714DC"/>
    <w:rsid w:val="0087515F"/>
    <w:rsid w:val="00880A87"/>
    <w:rsid w:val="008922D8"/>
    <w:rsid w:val="00894C88"/>
    <w:rsid w:val="008C1000"/>
    <w:rsid w:val="008D0B66"/>
    <w:rsid w:val="008D31A7"/>
    <w:rsid w:val="008D7006"/>
    <w:rsid w:val="008F0F50"/>
    <w:rsid w:val="008F1286"/>
    <w:rsid w:val="008F753E"/>
    <w:rsid w:val="0092646D"/>
    <w:rsid w:val="00935E1C"/>
    <w:rsid w:val="00937EC0"/>
    <w:rsid w:val="009440CA"/>
    <w:rsid w:val="00947D83"/>
    <w:rsid w:val="009536FC"/>
    <w:rsid w:val="009547D7"/>
    <w:rsid w:val="009550DE"/>
    <w:rsid w:val="009552B1"/>
    <w:rsid w:val="00961712"/>
    <w:rsid w:val="00964560"/>
    <w:rsid w:val="009709C8"/>
    <w:rsid w:val="00970E24"/>
    <w:rsid w:val="00972F43"/>
    <w:rsid w:val="0097435E"/>
    <w:rsid w:val="00974DFA"/>
    <w:rsid w:val="009759CB"/>
    <w:rsid w:val="0098232B"/>
    <w:rsid w:val="0098547D"/>
    <w:rsid w:val="00985720"/>
    <w:rsid w:val="009946DE"/>
    <w:rsid w:val="009A371D"/>
    <w:rsid w:val="009B1658"/>
    <w:rsid w:val="009B1BD7"/>
    <w:rsid w:val="009C1E19"/>
    <w:rsid w:val="009D2D34"/>
    <w:rsid w:val="009D342E"/>
    <w:rsid w:val="009D7C2C"/>
    <w:rsid w:val="009E4EBC"/>
    <w:rsid w:val="009F01FB"/>
    <w:rsid w:val="009F5867"/>
    <w:rsid w:val="00A104A7"/>
    <w:rsid w:val="00A163A8"/>
    <w:rsid w:val="00A23DC5"/>
    <w:rsid w:val="00A25D9E"/>
    <w:rsid w:val="00A35D6E"/>
    <w:rsid w:val="00A53D19"/>
    <w:rsid w:val="00A80364"/>
    <w:rsid w:val="00A84535"/>
    <w:rsid w:val="00A86E9D"/>
    <w:rsid w:val="00AA3590"/>
    <w:rsid w:val="00AB37DF"/>
    <w:rsid w:val="00AC1707"/>
    <w:rsid w:val="00AC5271"/>
    <w:rsid w:val="00AC58E5"/>
    <w:rsid w:val="00AC7543"/>
    <w:rsid w:val="00AD606A"/>
    <w:rsid w:val="00AE1EAA"/>
    <w:rsid w:val="00B017D7"/>
    <w:rsid w:val="00B01A56"/>
    <w:rsid w:val="00B11081"/>
    <w:rsid w:val="00B16788"/>
    <w:rsid w:val="00B20F08"/>
    <w:rsid w:val="00B2503C"/>
    <w:rsid w:val="00B2555E"/>
    <w:rsid w:val="00B27C0D"/>
    <w:rsid w:val="00B302E5"/>
    <w:rsid w:val="00B36685"/>
    <w:rsid w:val="00B41A38"/>
    <w:rsid w:val="00B425B2"/>
    <w:rsid w:val="00B449DD"/>
    <w:rsid w:val="00B56192"/>
    <w:rsid w:val="00B56BDA"/>
    <w:rsid w:val="00B56D09"/>
    <w:rsid w:val="00B61244"/>
    <w:rsid w:val="00B65168"/>
    <w:rsid w:val="00B70B4A"/>
    <w:rsid w:val="00B71C27"/>
    <w:rsid w:val="00B734C4"/>
    <w:rsid w:val="00B74222"/>
    <w:rsid w:val="00B75F11"/>
    <w:rsid w:val="00B852BE"/>
    <w:rsid w:val="00B87665"/>
    <w:rsid w:val="00B968C5"/>
    <w:rsid w:val="00BA5DA0"/>
    <w:rsid w:val="00BB1471"/>
    <w:rsid w:val="00BD109D"/>
    <w:rsid w:val="00BE43EB"/>
    <w:rsid w:val="00BE69F9"/>
    <w:rsid w:val="00BF33C0"/>
    <w:rsid w:val="00BF6A9F"/>
    <w:rsid w:val="00BF6CA4"/>
    <w:rsid w:val="00C00D5F"/>
    <w:rsid w:val="00C10480"/>
    <w:rsid w:val="00C14B10"/>
    <w:rsid w:val="00C30A2E"/>
    <w:rsid w:val="00C52D08"/>
    <w:rsid w:val="00C638CF"/>
    <w:rsid w:val="00C6400E"/>
    <w:rsid w:val="00C6790F"/>
    <w:rsid w:val="00C67BFE"/>
    <w:rsid w:val="00C71EF5"/>
    <w:rsid w:val="00C721D5"/>
    <w:rsid w:val="00C723EC"/>
    <w:rsid w:val="00C73554"/>
    <w:rsid w:val="00C73C43"/>
    <w:rsid w:val="00C73D19"/>
    <w:rsid w:val="00C75409"/>
    <w:rsid w:val="00C7F267"/>
    <w:rsid w:val="00C864A4"/>
    <w:rsid w:val="00C86FF6"/>
    <w:rsid w:val="00C92DBF"/>
    <w:rsid w:val="00C93DB6"/>
    <w:rsid w:val="00C96433"/>
    <w:rsid w:val="00C96EBF"/>
    <w:rsid w:val="00C97485"/>
    <w:rsid w:val="00CA24D1"/>
    <w:rsid w:val="00CB3D75"/>
    <w:rsid w:val="00CD013D"/>
    <w:rsid w:val="00CD5719"/>
    <w:rsid w:val="00CD7E09"/>
    <w:rsid w:val="00CE31B9"/>
    <w:rsid w:val="00CE716C"/>
    <w:rsid w:val="00CE7D4A"/>
    <w:rsid w:val="00CF6BFC"/>
    <w:rsid w:val="00CF7379"/>
    <w:rsid w:val="00D034BA"/>
    <w:rsid w:val="00D16E72"/>
    <w:rsid w:val="00D23846"/>
    <w:rsid w:val="00D262D4"/>
    <w:rsid w:val="00D31658"/>
    <w:rsid w:val="00D31C9F"/>
    <w:rsid w:val="00D40BCE"/>
    <w:rsid w:val="00D40C3A"/>
    <w:rsid w:val="00D418A4"/>
    <w:rsid w:val="00D4504B"/>
    <w:rsid w:val="00D45CDA"/>
    <w:rsid w:val="00D47852"/>
    <w:rsid w:val="00D60DFE"/>
    <w:rsid w:val="00D70FA8"/>
    <w:rsid w:val="00D742DF"/>
    <w:rsid w:val="00D75B98"/>
    <w:rsid w:val="00D768FD"/>
    <w:rsid w:val="00D76A27"/>
    <w:rsid w:val="00D8036F"/>
    <w:rsid w:val="00D80913"/>
    <w:rsid w:val="00D83476"/>
    <w:rsid w:val="00D85BB3"/>
    <w:rsid w:val="00D86527"/>
    <w:rsid w:val="00DB74E8"/>
    <w:rsid w:val="00DC2591"/>
    <w:rsid w:val="00DC7503"/>
    <w:rsid w:val="00DD1C95"/>
    <w:rsid w:val="00DD2A94"/>
    <w:rsid w:val="00DD376C"/>
    <w:rsid w:val="00DE0141"/>
    <w:rsid w:val="00DF771E"/>
    <w:rsid w:val="00E02266"/>
    <w:rsid w:val="00E1398F"/>
    <w:rsid w:val="00E15AC3"/>
    <w:rsid w:val="00E17990"/>
    <w:rsid w:val="00E2195B"/>
    <w:rsid w:val="00E2320A"/>
    <w:rsid w:val="00E25F6E"/>
    <w:rsid w:val="00E26243"/>
    <w:rsid w:val="00E30CC3"/>
    <w:rsid w:val="00E30E4A"/>
    <w:rsid w:val="00E334D9"/>
    <w:rsid w:val="00E34B91"/>
    <w:rsid w:val="00E42E31"/>
    <w:rsid w:val="00E46249"/>
    <w:rsid w:val="00E504AB"/>
    <w:rsid w:val="00E53A2D"/>
    <w:rsid w:val="00E5584E"/>
    <w:rsid w:val="00E62B1D"/>
    <w:rsid w:val="00E74781"/>
    <w:rsid w:val="00EB0F15"/>
    <w:rsid w:val="00EB1AD5"/>
    <w:rsid w:val="00EB2642"/>
    <w:rsid w:val="00EB684F"/>
    <w:rsid w:val="00ED0DD7"/>
    <w:rsid w:val="00ED46CF"/>
    <w:rsid w:val="00EF2F9C"/>
    <w:rsid w:val="00F004A7"/>
    <w:rsid w:val="00F05944"/>
    <w:rsid w:val="00F12B25"/>
    <w:rsid w:val="00F14D93"/>
    <w:rsid w:val="00F37C45"/>
    <w:rsid w:val="00F4697D"/>
    <w:rsid w:val="00F5034B"/>
    <w:rsid w:val="00F52115"/>
    <w:rsid w:val="00F53CD9"/>
    <w:rsid w:val="00F67EED"/>
    <w:rsid w:val="00F72663"/>
    <w:rsid w:val="00F75770"/>
    <w:rsid w:val="00F864F7"/>
    <w:rsid w:val="00F910AF"/>
    <w:rsid w:val="00F92143"/>
    <w:rsid w:val="00F92A4C"/>
    <w:rsid w:val="00F9331E"/>
    <w:rsid w:val="00FA1B1F"/>
    <w:rsid w:val="00FA23CE"/>
    <w:rsid w:val="00FA5827"/>
    <w:rsid w:val="00FC1C90"/>
    <w:rsid w:val="00FC6526"/>
    <w:rsid w:val="00FD500A"/>
    <w:rsid w:val="00FD6473"/>
    <w:rsid w:val="00FE1F5D"/>
    <w:rsid w:val="00FE499D"/>
    <w:rsid w:val="00FE4F6C"/>
    <w:rsid w:val="00FE6D3E"/>
    <w:rsid w:val="00FF07A6"/>
    <w:rsid w:val="00FF1E0A"/>
    <w:rsid w:val="00FF254A"/>
    <w:rsid w:val="00FF43FD"/>
    <w:rsid w:val="0124A823"/>
    <w:rsid w:val="014D237D"/>
    <w:rsid w:val="01CAAEE4"/>
    <w:rsid w:val="026C43A5"/>
    <w:rsid w:val="02866F7A"/>
    <w:rsid w:val="0487FEC0"/>
    <w:rsid w:val="04AB93E5"/>
    <w:rsid w:val="04E93C42"/>
    <w:rsid w:val="0754738D"/>
    <w:rsid w:val="07B49444"/>
    <w:rsid w:val="094A1AF8"/>
    <w:rsid w:val="09989089"/>
    <w:rsid w:val="0B621936"/>
    <w:rsid w:val="0BF7B063"/>
    <w:rsid w:val="0C607347"/>
    <w:rsid w:val="0D50DB29"/>
    <w:rsid w:val="0D8B6BB4"/>
    <w:rsid w:val="102A831F"/>
    <w:rsid w:val="10CF02F9"/>
    <w:rsid w:val="10E34952"/>
    <w:rsid w:val="117FCF3F"/>
    <w:rsid w:val="11EB8A5C"/>
    <w:rsid w:val="12E0FDB6"/>
    <w:rsid w:val="13BA2151"/>
    <w:rsid w:val="153F3FAF"/>
    <w:rsid w:val="162BB43F"/>
    <w:rsid w:val="17172A97"/>
    <w:rsid w:val="1990C120"/>
    <w:rsid w:val="1E6739B1"/>
    <w:rsid w:val="1F270443"/>
    <w:rsid w:val="1F50BB20"/>
    <w:rsid w:val="20EB0609"/>
    <w:rsid w:val="212C8BFE"/>
    <w:rsid w:val="2177B52B"/>
    <w:rsid w:val="221D3D78"/>
    <w:rsid w:val="22985E3E"/>
    <w:rsid w:val="22CB70D8"/>
    <w:rsid w:val="23449DBE"/>
    <w:rsid w:val="23A902C4"/>
    <w:rsid w:val="26495FA6"/>
    <w:rsid w:val="27504430"/>
    <w:rsid w:val="28BAE3E9"/>
    <w:rsid w:val="2C27965E"/>
    <w:rsid w:val="2C88B4E3"/>
    <w:rsid w:val="30514A7E"/>
    <w:rsid w:val="354A9033"/>
    <w:rsid w:val="36F1DFA9"/>
    <w:rsid w:val="3744EBD9"/>
    <w:rsid w:val="38DF006E"/>
    <w:rsid w:val="39AEEA21"/>
    <w:rsid w:val="3A741FEE"/>
    <w:rsid w:val="3BE286A3"/>
    <w:rsid w:val="3C5CEF61"/>
    <w:rsid w:val="3C8A2665"/>
    <w:rsid w:val="3C95E07B"/>
    <w:rsid w:val="3CB675AB"/>
    <w:rsid w:val="3D7F3496"/>
    <w:rsid w:val="3E194C84"/>
    <w:rsid w:val="4006A35F"/>
    <w:rsid w:val="4245BF98"/>
    <w:rsid w:val="4257B5BB"/>
    <w:rsid w:val="426CC6EF"/>
    <w:rsid w:val="43B99C1C"/>
    <w:rsid w:val="43E65BFD"/>
    <w:rsid w:val="4511B388"/>
    <w:rsid w:val="470C6921"/>
    <w:rsid w:val="47A0E377"/>
    <w:rsid w:val="4A48ED73"/>
    <w:rsid w:val="4AC2F153"/>
    <w:rsid w:val="4BEC890B"/>
    <w:rsid w:val="4BEDBD15"/>
    <w:rsid w:val="4C85A533"/>
    <w:rsid w:val="4D2A51AD"/>
    <w:rsid w:val="4F5647C4"/>
    <w:rsid w:val="4FBD7056"/>
    <w:rsid w:val="518897B5"/>
    <w:rsid w:val="5243CD9F"/>
    <w:rsid w:val="53E0C625"/>
    <w:rsid w:val="54248824"/>
    <w:rsid w:val="54CEAAB3"/>
    <w:rsid w:val="54D067FC"/>
    <w:rsid w:val="551710E6"/>
    <w:rsid w:val="56574907"/>
    <w:rsid w:val="57486EC1"/>
    <w:rsid w:val="5849A565"/>
    <w:rsid w:val="5856AA44"/>
    <w:rsid w:val="586D6EEC"/>
    <w:rsid w:val="5B8EBF1A"/>
    <w:rsid w:val="5C9DEB4C"/>
    <w:rsid w:val="5D325DA7"/>
    <w:rsid w:val="5DB46285"/>
    <w:rsid w:val="5E402A7F"/>
    <w:rsid w:val="5E660B6D"/>
    <w:rsid w:val="60BF6734"/>
    <w:rsid w:val="61C23126"/>
    <w:rsid w:val="61D3D73C"/>
    <w:rsid w:val="625FDD16"/>
    <w:rsid w:val="62BF0478"/>
    <w:rsid w:val="64DC97F4"/>
    <w:rsid w:val="6599EED5"/>
    <w:rsid w:val="6886E8BA"/>
    <w:rsid w:val="68D51B36"/>
    <w:rsid w:val="6B53744E"/>
    <w:rsid w:val="6C954989"/>
    <w:rsid w:val="6D2574FA"/>
    <w:rsid w:val="6D4CD1E9"/>
    <w:rsid w:val="6D699E63"/>
    <w:rsid w:val="6EBA95B4"/>
    <w:rsid w:val="6F0E1BB7"/>
    <w:rsid w:val="6FB4B2EF"/>
    <w:rsid w:val="6FCAED74"/>
    <w:rsid w:val="7031C0AC"/>
    <w:rsid w:val="7044693A"/>
    <w:rsid w:val="706E86E8"/>
    <w:rsid w:val="7143A2CD"/>
    <w:rsid w:val="7227E238"/>
    <w:rsid w:val="7304612D"/>
    <w:rsid w:val="736CCBBA"/>
    <w:rsid w:val="74A51F72"/>
    <w:rsid w:val="7793A372"/>
    <w:rsid w:val="77BED37E"/>
    <w:rsid w:val="7813431C"/>
    <w:rsid w:val="7B65FF2B"/>
    <w:rsid w:val="7C423C69"/>
    <w:rsid w:val="7D266E17"/>
    <w:rsid w:val="7F887E75"/>
    <w:rsid w:val="7F89E402"/>
    <w:rsid w:val="7FB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03ECE"/>
  <w15:docId w15:val="{C1CC4EF8-86DC-4D93-8947-66FE1AF1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color w:val="1C1C1C"/>
        <w:lang w:val="en-IN" w:eastAsia="en-US" w:bidi="ar-SA"/>
      </w:rPr>
    </w:rPrDefault>
    <w:pPrDefault>
      <w:pPr>
        <w:spacing w:before="200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sic Text"/>
    <w:qFormat/>
    <w:rsid w:val="00D262D4"/>
    <w:pPr>
      <w:ind w:left="0"/>
    </w:pPr>
    <w:rPr>
      <w:rFonts w:asciiTheme="majorHAnsi" w:hAnsiTheme="majorHAnsi"/>
      <w:sz w:val="24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C96433"/>
    <w:pPr>
      <w:numPr>
        <w:ilvl w:val="0"/>
      </w:numPr>
      <w:spacing w:before="360"/>
      <w:outlineLvl w:val="0"/>
    </w:pPr>
    <w:rPr>
      <w:b/>
      <w:bCs/>
      <w:color w:val="EB262A" w:themeColor="accen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62D9"/>
    <w:pPr>
      <w:numPr>
        <w:ilvl w:val="1"/>
        <w:numId w:val="6"/>
      </w:numPr>
      <w:tabs>
        <w:tab w:val="left" w:pos="567"/>
      </w:tabs>
      <w:spacing w:before="120" w:after="240"/>
      <w:outlineLvl w:val="1"/>
    </w:pPr>
    <w:rPr>
      <w:color w:val="1C1C1C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2D9"/>
    <w:pPr>
      <w:numPr>
        <w:ilvl w:val="2"/>
        <w:numId w:val="6"/>
      </w:numPr>
      <w:spacing w:before="240" w:after="240"/>
      <w:outlineLvl w:val="2"/>
    </w:pPr>
    <w:rPr>
      <w:bCs/>
      <w:color w:val="1C1C1C" w:themeColor="accent2"/>
      <w:sz w:val="28"/>
      <w:szCs w:val="28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505FB8"/>
    <w:pPr>
      <w:numPr>
        <w:ilvl w:val="3"/>
      </w:numPr>
      <w:spacing w:before="240"/>
      <w:ind w:left="284"/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5FB8"/>
    <w:pPr>
      <w:numPr>
        <w:ilvl w:val="4"/>
        <w:numId w:val="6"/>
      </w:numPr>
      <w:spacing w:before="240" w:after="240"/>
      <w:ind w:left="567"/>
      <w:outlineLvl w:val="4"/>
    </w:pPr>
    <w:rPr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1AF0"/>
    <w:pPr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B6B97"/>
    <w:pPr>
      <w:keepNext/>
      <w:keepLines/>
      <w:outlineLvl w:val="6"/>
    </w:pPr>
    <w:rPr>
      <w:rFonts w:eastAsiaTheme="majorEastAsia" w:cstheme="majorBidi"/>
      <w:i/>
      <w:iCs/>
      <w:color w:val="545454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B97"/>
    <w:pPr>
      <w:keepNext/>
      <w:keepLines/>
      <w:outlineLvl w:val="7"/>
    </w:pPr>
    <w:rPr>
      <w:rFonts w:eastAsiaTheme="majorEastAsia" w:cstheme="majorBidi"/>
      <w:color w:val="EB262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B97"/>
    <w:pPr>
      <w:keepNext/>
      <w:keepLines/>
      <w:outlineLvl w:val="8"/>
    </w:pPr>
    <w:rPr>
      <w:rFonts w:eastAsiaTheme="majorEastAsia" w:cstheme="majorBidi"/>
      <w:i/>
      <w:iCs/>
      <w:color w:val="545454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33"/>
    <w:rPr>
      <w:rFonts w:asciiTheme="majorHAnsi" w:hAnsiTheme="majorHAnsi"/>
      <w:b/>
      <w:bCs/>
      <w:color w:val="EB262A" w:themeColor="accent1"/>
      <w:sz w:val="28"/>
    </w:rPr>
  </w:style>
  <w:style w:type="table" w:customStyle="1" w:styleId="Default">
    <w:name w:val="Default"/>
    <w:basedOn w:val="GridTable4-Accent1"/>
    <w:uiPriority w:val="99"/>
    <w:rsid w:val="002E20C2"/>
    <w:pPr>
      <w:spacing w:before="0"/>
      <w:ind w:left="0"/>
    </w:pPr>
    <w:tblPr>
      <w:tblBorders>
        <w:top w:val="single" w:sz="4" w:space="0" w:color="ABABAB" w:themeColor="accent3"/>
        <w:left w:val="single" w:sz="4" w:space="0" w:color="ABABAB" w:themeColor="accent3"/>
        <w:bottom w:val="single" w:sz="4" w:space="0" w:color="ABABAB" w:themeColor="accent3"/>
        <w:right w:val="single" w:sz="4" w:space="0" w:color="ABABAB" w:themeColor="accent3"/>
        <w:insideH w:val="single" w:sz="4" w:space="0" w:color="ABABAB" w:themeColor="accent3"/>
        <w:insideV w:val="single" w:sz="4" w:space="0" w:color="ABABAB" w:themeColor="accent3"/>
      </w:tblBorders>
    </w:tblPr>
    <w:tcPr>
      <w:shd w:val="clear" w:color="auto" w:fill="FFFFFF" w:themeFill="accent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262A" w:themeColor="accent1"/>
          <w:left w:val="single" w:sz="4" w:space="0" w:color="EB262A" w:themeColor="accent1"/>
          <w:bottom w:val="single" w:sz="4" w:space="0" w:color="EB262A" w:themeColor="accent1"/>
          <w:right w:val="single" w:sz="4" w:space="0" w:color="EB262A" w:themeColor="accent1"/>
          <w:insideH w:val="nil"/>
          <w:insideV w:val="nil"/>
        </w:tcBorders>
        <w:shd w:val="clear" w:color="auto" w:fill="EB262A" w:themeFill="accent1"/>
      </w:tcPr>
    </w:tblStylePr>
    <w:tblStylePr w:type="lastRow">
      <w:rPr>
        <w:b/>
        <w:bCs/>
      </w:rPr>
      <w:tblPr/>
      <w:tcPr>
        <w:tcBorders>
          <w:top w:val="double" w:sz="4" w:space="0" w:color="EB26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4" w:themeFill="accent1" w:themeFillTint="33"/>
      </w:tcPr>
    </w:tblStylePr>
    <w:tblStylePr w:type="band1Horz">
      <w:tblPr/>
      <w:tcPr>
        <w:shd w:val="clear" w:color="auto" w:fill="FBD3D4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rsid w:val="00803D3B"/>
    <w:pPr>
      <w:spacing w:before="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6B6B9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E62D9"/>
    <w:rPr>
      <w:rFonts w:asciiTheme="majorHAnsi" w:hAnsiTheme="majorHAnsi"/>
      <w:color w:val="1C1C1C" w:themeColor="accent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2D9"/>
    <w:rPr>
      <w:rFonts w:asciiTheme="majorHAnsi" w:hAnsiTheme="majorHAnsi"/>
      <w:bCs/>
      <w:color w:val="1C1C1C" w:themeColor="accen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5FB8"/>
    <w:rPr>
      <w:rFonts w:asciiTheme="majorHAnsi" w:hAnsiTheme="majorHAnsi"/>
      <w:color w:val="EB262A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05FB8"/>
    <w:rPr>
      <w:rFonts w:asciiTheme="majorHAnsi" w:hAnsiTheme="majorHAns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31AF0"/>
    <w:rPr>
      <w:rFonts w:asciiTheme="majorHAnsi" w:hAnsiTheme="majorHAns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B97"/>
    <w:rPr>
      <w:rFonts w:asciiTheme="majorHAnsi" w:eastAsiaTheme="majorEastAsia" w:hAnsiTheme="majorHAnsi" w:cstheme="majorBidi"/>
      <w:i/>
      <w:iCs/>
      <w:color w:val="545454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B97"/>
    <w:rPr>
      <w:rFonts w:asciiTheme="majorHAnsi" w:eastAsiaTheme="majorEastAsia" w:hAnsiTheme="majorHAnsi" w:cstheme="majorBidi"/>
      <w:color w:val="EB26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B97"/>
    <w:rPr>
      <w:rFonts w:asciiTheme="majorHAnsi" w:eastAsiaTheme="majorEastAsia" w:hAnsiTheme="majorHAnsi" w:cstheme="majorBidi"/>
      <w:i/>
      <w:iCs/>
      <w:color w:val="545454" w:themeColor="text1" w:themeTint="BF"/>
      <w:sz w:val="20"/>
      <w:szCs w:val="20"/>
    </w:rPr>
  </w:style>
  <w:style w:type="paragraph" w:styleId="Caption">
    <w:name w:val="caption"/>
    <w:aliases w:val="Disclaimer"/>
    <w:basedOn w:val="Normal"/>
    <w:next w:val="Normal"/>
    <w:uiPriority w:val="35"/>
    <w:unhideWhenUsed/>
    <w:qFormat/>
    <w:rsid w:val="00D31658"/>
    <w:rPr>
      <w:bCs/>
      <w:color w:val="555555" w:themeColor="accent3" w:themeShade="80"/>
      <w:sz w:val="20"/>
      <w:szCs w:val="18"/>
    </w:rPr>
  </w:style>
  <w:style w:type="paragraph" w:styleId="Subtitle">
    <w:name w:val="Subtitle"/>
    <w:aliases w:val="Abstract"/>
    <w:next w:val="Normal"/>
    <w:link w:val="SubtitleChar"/>
    <w:uiPriority w:val="11"/>
    <w:qFormat/>
    <w:rsid w:val="00416C47"/>
    <w:pPr>
      <w:pBdr>
        <w:top w:val="single" w:sz="4" w:space="1" w:color="FFFFFF" w:themeColor="accent6"/>
      </w:pBdr>
      <w:ind w:left="-142"/>
    </w:pPr>
    <w:rPr>
      <w:rFonts w:asciiTheme="majorHAnsi" w:hAnsiTheme="majorHAnsi"/>
      <w:color w:val="FFFFFF" w:themeColor="accent6"/>
      <w:sz w:val="32"/>
      <w:szCs w:val="24"/>
    </w:rPr>
  </w:style>
  <w:style w:type="character" w:customStyle="1" w:styleId="SubtitleChar">
    <w:name w:val="Subtitle Char"/>
    <w:aliases w:val="Abstract Char"/>
    <w:basedOn w:val="DefaultParagraphFont"/>
    <w:link w:val="Subtitle"/>
    <w:uiPriority w:val="11"/>
    <w:rsid w:val="00416C47"/>
    <w:rPr>
      <w:rFonts w:asciiTheme="majorHAnsi" w:hAnsiTheme="majorHAnsi"/>
      <w:color w:val="FFFFFF" w:themeColor="accent6"/>
      <w:sz w:val="32"/>
      <w:szCs w:val="24"/>
    </w:rPr>
  </w:style>
  <w:style w:type="character" w:styleId="Strong">
    <w:name w:val="Strong"/>
    <w:basedOn w:val="DefaultParagraphFont"/>
    <w:uiPriority w:val="22"/>
    <w:rsid w:val="006B6B97"/>
    <w:rPr>
      <w:b/>
      <w:bCs/>
    </w:rPr>
  </w:style>
  <w:style w:type="character" w:styleId="Emphasis">
    <w:name w:val="Emphasis"/>
    <w:qFormat/>
    <w:rsid w:val="005A1082"/>
    <w:rPr>
      <w:rFonts w:ascii="KareliaWeb Regular" w:hAnsi="KareliaWeb Regular"/>
      <w:sz w:val="32"/>
      <w:szCs w:val="24"/>
      <w:bdr w:val="single" w:sz="4" w:space="0" w:color="FFFFFF" w:themeColor="accent6"/>
    </w:rPr>
  </w:style>
  <w:style w:type="character" w:customStyle="1" w:styleId="TitleChar">
    <w:name w:val="Title Char"/>
    <w:basedOn w:val="DefaultParagraphFont"/>
    <w:link w:val="Title"/>
    <w:uiPriority w:val="10"/>
    <w:rsid w:val="00803D3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rsid w:val="008F0F50"/>
    <w:pPr>
      <w:pBdr>
        <w:top w:val="single" w:sz="4" w:space="10" w:color="EB262A" w:themeColor="accent1"/>
        <w:bottom w:val="single" w:sz="4" w:space="10" w:color="EB262A" w:themeColor="accent1"/>
      </w:pBdr>
      <w:spacing w:before="360" w:after="360"/>
      <w:ind w:left="864" w:right="864"/>
      <w:jc w:val="center"/>
    </w:pPr>
    <w:rPr>
      <w:i/>
      <w:iCs/>
      <w:color w:val="EB262A" w:themeColor="accent1"/>
    </w:rPr>
  </w:style>
  <w:style w:type="paragraph" w:styleId="ListParagraph">
    <w:name w:val="List Paragraph"/>
    <w:aliases w:val="Figure_name,List Paragraph1,Bullet- First level,Numbered Indented Text,List NUmber,List Paragraph11,Listenabsatz1,lp1,List Number1,Style 2,numbered,Bullet List,FooterText,Alpha List Paragraph,Paragraphe de liste1,Bulletr List Paragraph,列出"/>
    <w:basedOn w:val="Normal"/>
    <w:link w:val="ListParagraphChar"/>
    <w:uiPriority w:val="34"/>
    <w:rsid w:val="006B6B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2D9"/>
    <w:pPr>
      <w:pBdr>
        <w:top w:val="single" w:sz="4" w:space="15" w:color="EB262A" w:themeColor="accent1"/>
        <w:left w:val="single" w:sz="4" w:space="15" w:color="EB262A" w:themeColor="accent1"/>
        <w:bottom w:val="single" w:sz="4" w:space="20" w:color="EB262A" w:themeColor="accent1"/>
        <w:right w:val="single" w:sz="4" w:space="15" w:color="EB262A" w:themeColor="accent1"/>
      </w:pBdr>
      <w:shd w:val="clear" w:color="auto" w:fill="FFFFFF" w:themeFill="accent6"/>
      <w:spacing w:after="280"/>
      <w:ind w:left="936" w:right="936"/>
    </w:pPr>
    <w:rPr>
      <w:bCs/>
      <w:iCs/>
      <w:color w:val="1C1C1C" w:themeColor="accent2"/>
      <w:sz w:val="32"/>
      <w:szCs w:val="12"/>
    </w:rPr>
  </w:style>
  <w:style w:type="character" w:customStyle="1" w:styleId="QuoteChar">
    <w:name w:val="Quote Char"/>
    <w:basedOn w:val="DefaultParagraphFont"/>
    <w:link w:val="Quote"/>
    <w:uiPriority w:val="29"/>
    <w:rsid w:val="005E62D9"/>
    <w:rPr>
      <w:rFonts w:asciiTheme="majorHAnsi" w:hAnsiTheme="majorHAnsi"/>
      <w:bCs/>
      <w:iCs/>
      <w:color w:val="1C1C1C" w:themeColor="accent2"/>
      <w:sz w:val="32"/>
      <w:szCs w:val="12"/>
      <w:shd w:val="clear" w:color="auto" w:fill="FFFFFF" w:themeFill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F50"/>
    <w:rPr>
      <w:rFonts w:asciiTheme="majorHAnsi" w:hAnsiTheme="majorHAnsi"/>
      <w:i/>
      <w:iCs/>
      <w:color w:val="EB262A" w:themeColor="accent1"/>
    </w:rPr>
  </w:style>
  <w:style w:type="character" w:styleId="SubtleEmphasis">
    <w:name w:val="Subtle Emphasis"/>
    <w:basedOn w:val="DefaultParagraphFont"/>
    <w:uiPriority w:val="19"/>
    <w:rsid w:val="006B6B97"/>
    <w:rPr>
      <w:i/>
      <w:iCs/>
      <w:color w:val="8D8D8D" w:themeColor="text1" w:themeTint="7F"/>
    </w:rPr>
  </w:style>
  <w:style w:type="character" w:styleId="IntenseEmphasis">
    <w:name w:val="Intense Emphasis"/>
    <w:basedOn w:val="DefaultParagraphFont"/>
    <w:uiPriority w:val="21"/>
    <w:rsid w:val="006B6B97"/>
    <w:rPr>
      <w:b/>
      <w:bCs/>
      <w:i/>
      <w:iCs/>
      <w:color w:val="EB262A" w:themeColor="accent1"/>
    </w:rPr>
  </w:style>
  <w:style w:type="character" w:styleId="SubtleReference">
    <w:name w:val="Subtle Reference"/>
    <w:basedOn w:val="DefaultParagraphFont"/>
    <w:uiPriority w:val="31"/>
    <w:rsid w:val="006B6B97"/>
    <w:rPr>
      <w:smallCaps/>
      <w:color w:val="1C1C1C" w:themeColor="accent2"/>
      <w:u w:val="single"/>
    </w:rPr>
  </w:style>
  <w:style w:type="character" w:styleId="IntenseReference">
    <w:name w:val="Intense Reference"/>
    <w:basedOn w:val="DefaultParagraphFont"/>
    <w:uiPriority w:val="32"/>
    <w:rsid w:val="006B6B97"/>
    <w:rPr>
      <w:b/>
      <w:bCs/>
      <w:smallCaps/>
      <w:color w:val="1C1C1C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6B6B9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1E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E0A"/>
  </w:style>
  <w:style w:type="paragraph" w:styleId="Footer">
    <w:name w:val="footer"/>
    <w:basedOn w:val="Normal"/>
    <w:link w:val="FooterChar"/>
    <w:uiPriority w:val="99"/>
    <w:unhideWhenUsed/>
    <w:rsid w:val="00FF1E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E0A"/>
  </w:style>
  <w:style w:type="character" w:styleId="PageNumber">
    <w:name w:val="page number"/>
    <w:basedOn w:val="DefaultParagraphFont"/>
    <w:uiPriority w:val="99"/>
    <w:unhideWhenUsed/>
    <w:rsid w:val="00FF1E0A"/>
  </w:style>
  <w:style w:type="paragraph" w:customStyle="1" w:styleId="DisclaimerHeading">
    <w:name w:val="Disclaimer Heading"/>
    <w:basedOn w:val="Normal"/>
    <w:qFormat/>
    <w:rsid w:val="006D09D9"/>
    <w:pPr>
      <w:pBdr>
        <w:bottom w:val="single" w:sz="8" w:space="4" w:color="EB262A" w:themeColor="accent1"/>
      </w:pBdr>
      <w:spacing w:before="360" w:after="240"/>
      <w:contextualSpacing/>
    </w:pPr>
    <w:rPr>
      <w:rFonts w:eastAsiaTheme="majorEastAsia" w:cstheme="majorBidi"/>
      <w:b/>
      <w:caps/>
      <w:color w:val="000000"/>
      <w:spacing w:val="5"/>
      <w:kern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586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58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586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0C1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0C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0C1C"/>
    <w:rPr>
      <w:vertAlign w:val="superscript"/>
    </w:rPr>
  </w:style>
  <w:style w:type="paragraph" w:styleId="ListBullet">
    <w:name w:val="List Bullet"/>
    <w:basedOn w:val="Normal"/>
    <w:uiPriority w:val="99"/>
    <w:qFormat/>
    <w:rsid w:val="00423103"/>
    <w:pPr>
      <w:numPr>
        <w:numId w:val="4"/>
      </w:numPr>
      <w:spacing w:before="120" w:after="240"/>
      <w:ind w:left="738" w:hanging="284"/>
    </w:pPr>
    <w:rPr>
      <w:color w:val="1C1C1C" w:themeColor="accent2"/>
      <w:szCs w:val="24"/>
      <w:lang w:val="en-US"/>
    </w:rPr>
  </w:style>
  <w:style w:type="paragraph" w:styleId="ListNumber">
    <w:name w:val="List Number"/>
    <w:basedOn w:val="Normal"/>
    <w:uiPriority w:val="99"/>
    <w:rsid w:val="00A23DC5"/>
    <w:pPr>
      <w:numPr>
        <w:numId w:val="3"/>
      </w:numPr>
      <w:ind w:left="340" w:hanging="340"/>
    </w:pPr>
    <w:rPr>
      <w:color w:val="6B6B6B" w:themeColor="text1" w:themeTint="A6"/>
      <w:szCs w:val="24"/>
      <w:lang w:val="en-US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p1 Char,List Number1 Char,Style 2 Char,numbered Char,Bullet List Char,列出 Char"/>
    <w:basedOn w:val="DefaultParagraphFont"/>
    <w:link w:val="ListParagraph"/>
    <w:uiPriority w:val="34"/>
    <w:qFormat/>
    <w:locked/>
    <w:rsid w:val="00F72663"/>
  </w:style>
  <w:style w:type="character" w:styleId="CommentReference">
    <w:name w:val="annotation reference"/>
    <w:basedOn w:val="DefaultParagraphFont"/>
    <w:uiPriority w:val="99"/>
    <w:semiHidden/>
    <w:unhideWhenUsed/>
    <w:rsid w:val="00F72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663"/>
    <w:pPr>
      <w:spacing w:after="1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663"/>
    <w:rPr>
      <w:sz w:val="20"/>
      <w:szCs w:val="20"/>
    </w:rPr>
  </w:style>
  <w:style w:type="table" w:styleId="GridTable1Light-Accent5">
    <w:name w:val="Grid Table 1 Light Accent 5"/>
    <w:basedOn w:val="TableNormal"/>
    <w:uiPriority w:val="46"/>
    <w:rsid w:val="00F72663"/>
    <w:tblPr>
      <w:tblStyleRowBandSize w:val="1"/>
      <w:tblStyleColBandSize w:val="1"/>
      <w:tblBorders>
        <w:top w:val="single" w:sz="4" w:space="0" w:color="C7E8BB" w:themeColor="accent5" w:themeTint="66"/>
        <w:left w:val="single" w:sz="4" w:space="0" w:color="C7E8BB" w:themeColor="accent5" w:themeTint="66"/>
        <w:bottom w:val="single" w:sz="4" w:space="0" w:color="C7E8BB" w:themeColor="accent5" w:themeTint="66"/>
        <w:right w:val="single" w:sz="4" w:space="0" w:color="C7E8BB" w:themeColor="accent5" w:themeTint="66"/>
        <w:insideH w:val="single" w:sz="4" w:space="0" w:color="C7E8BB" w:themeColor="accent5" w:themeTint="66"/>
        <w:insideV w:val="single" w:sz="4" w:space="0" w:color="C7E8B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DC9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C9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next w:val="Normal"/>
    <w:link w:val="TOC2Char"/>
    <w:autoRedefine/>
    <w:uiPriority w:val="39"/>
    <w:unhideWhenUsed/>
    <w:rsid w:val="000E3141"/>
    <w:pPr>
      <w:tabs>
        <w:tab w:val="left" w:pos="1200"/>
        <w:tab w:val="right" w:leader="dot" w:pos="10199"/>
      </w:tabs>
      <w:spacing w:before="0" w:line="360" w:lineRule="auto"/>
      <w:ind w:right="567"/>
    </w:pPr>
    <w:rPr>
      <w:rFonts w:ascii="KareliaWeb Regular" w:eastAsiaTheme="majorEastAsia" w:hAnsi="KareliaWeb Regular" w:cs="Times New Roman (Headings CS)"/>
      <w:noProof/>
      <w:color w:val="1C1C1C" w:themeColor="accent2"/>
      <w:kern w:val="2"/>
      <w:sz w:val="24"/>
      <w:szCs w:val="30"/>
      <w14:ligatures w14:val="standard"/>
      <w14:numForm w14:val="lining"/>
      <w14:numSpacing w14:val="proportional"/>
      <w14:stylisticSets>
        <w14:styleSet w14:id="1"/>
      </w14:stylisticSets>
      <w14:cntxtAlts/>
    </w:rPr>
  </w:style>
  <w:style w:type="paragraph" w:styleId="TOC1">
    <w:name w:val="toc 1"/>
    <w:next w:val="Normal"/>
    <w:autoRedefine/>
    <w:uiPriority w:val="39"/>
    <w:unhideWhenUsed/>
    <w:rsid w:val="00D31658"/>
    <w:pPr>
      <w:tabs>
        <w:tab w:val="left" w:pos="993"/>
        <w:tab w:val="right" w:leader="dot" w:pos="10199"/>
      </w:tabs>
      <w:spacing w:before="120" w:line="360" w:lineRule="auto"/>
      <w:ind w:right="567"/>
    </w:pPr>
    <w:rPr>
      <w:rFonts w:ascii="KareliaWeb Regular" w:hAnsi="KareliaWeb Regular"/>
      <w:b/>
      <w:color w:val="1C1C1C" w:themeColor="accent2"/>
      <w:sz w:val="24"/>
    </w:rPr>
  </w:style>
  <w:style w:type="paragraph" w:styleId="TOC3">
    <w:name w:val="toc 3"/>
    <w:next w:val="Normal"/>
    <w:link w:val="TOC3Char"/>
    <w:autoRedefine/>
    <w:uiPriority w:val="39"/>
    <w:unhideWhenUsed/>
    <w:rsid w:val="000E3141"/>
    <w:pPr>
      <w:tabs>
        <w:tab w:val="left" w:pos="1400"/>
        <w:tab w:val="right" w:leader="dot" w:pos="10199"/>
      </w:tabs>
      <w:spacing w:before="0" w:line="360" w:lineRule="auto"/>
      <w:ind w:right="567"/>
    </w:pPr>
    <w:rPr>
      <w:rFonts w:asciiTheme="majorHAnsi" w:hAnsiTheme="majorHAnsi"/>
      <w:bCs/>
      <w:iCs/>
      <w:color w:val="1C1C1C" w:themeColor="accent2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FF254A"/>
    <w:pPr>
      <w:spacing w:before="0" w:line="360" w:lineRule="auto"/>
      <w:ind w:left="600"/>
    </w:pPr>
    <w:rPr>
      <w:rFonts w:asciiTheme="minorHAnsi" w:hAnsiTheme="minorHAnsi"/>
      <w:bCs/>
      <w:color w:val="1C1C1C" w:themeColor="accent2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254A"/>
    <w:pPr>
      <w:spacing w:before="0" w:line="360" w:lineRule="auto"/>
      <w:ind w:left="800"/>
    </w:pPr>
    <w:rPr>
      <w:rFonts w:asciiTheme="minorHAnsi" w:hAnsiTheme="minorHAnsi"/>
      <w:bCs/>
      <w:color w:val="1C1C1C" w:themeColor="accent2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254A"/>
    <w:pPr>
      <w:spacing w:before="0" w:line="360" w:lineRule="auto"/>
      <w:ind w:left="1000"/>
    </w:pPr>
    <w:rPr>
      <w:rFonts w:asciiTheme="minorHAnsi" w:hAnsiTheme="minorHAnsi"/>
      <w:bCs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65C4E"/>
    <w:pPr>
      <w:spacing w:before="0"/>
      <w:ind w:left="1200"/>
    </w:pPr>
    <w:rPr>
      <w:rFonts w:asciiTheme="minorHAnsi" w:hAnsiTheme="minorHAnsi"/>
      <w:bCs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65C4E"/>
    <w:pPr>
      <w:spacing w:before="0"/>
      <w:ind w:left="1400"/>
    </w:pPr>
    <w:rPr>
      <w:rFonts w:asciiTheme="minorHAnsi" w:hAnsiTheme="minorHAnsi"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65C4E"/>
    <w:pPr>
      <w:spacing w:before="0"/>
      <w:ind w:left="1600"/>
    </w:pPr>
    <w:rPr>
      <w:rFonts w:asciiTheme="minorHAnsi" w:hAnsiTheme="minorHAnsi"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5C4E"/>
    <w:rPr>
      <w:color w:val="EB262A" w:themeColor="hyperlink"/>
      <w:u w:val="single"/>
    </w:rPr>
  </w:style>
  <w:style w:type="character" w:customStyle="1" w:styleId="TOC2Char">
    <w:name w:val="TOC 2 Char"/>
    <w:basedOn w:val="Heading2Char"/>
    <w:link w:val="TOC2"/>
    <w:uiPriority w:val="39"/>
    <w:rsid w:val="000E3141"/>
    <w:rPr>
      <w:rFonts w:ascii="KareliaWeb Regular" w:eastAsiaTheme="majorEastAsia" w:hAnsi="KareliaWeb Regular" w:cs="Times New Roman (Headings CS)"/>
      <w:noProof/>
      <w:color w:val="1C1C1C" w:themeColor="accent2"/>
      <w:kern w:val="2"/>
      <w:sz w:val="24"/>
      <w:szCs w:val="30"/>
      <w14:ligatures w14:val="standard"/>
      <w14:numForm w14:val="lining"/>
      <w14:numSpacing w14:val="proportional"/>
      <w14:stylisticSets>
        <w14:styleSet w14:id="1"/>
      </w14:stylisticSets>
      <w14:cntxtAlts/>
    </w:rPr>
  </w:style>
  <w:style w:type="character" w:styleId="PlaceholderText">
    <w:name w:val="Placeholder Text"/>
    <w:basedOn w:val="DefaultParagraphFont"/>
    <w:uiPriority w:val="99"/>
    <w:semiHidden/>
    <w:rsid w:val="00326833"/>
    <w:rPr>
      <w:color w:val="808080"/>
    </w:rPr>
  </w:style>
  <w:style w:type="table" w:styleId="TableGridLight">
    <w:name w:val="Grid Table Light"/>
    <w:basedOn w:val="TableNormal"/>
    <w:uiPriority w:val="40"/>
    <w:rsid w:val="004C7C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C7C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aliases w:val="Prodapt Table"/>
    <w:basedOn w:val="TableNormal"/>
    <w:uiPriority w:val="50"/>
    <w:rsid w:val="001571ED"/>
    <w:tblPr>
      <w:tblStyleRowBandSize w:val="1"/>
      <w:tblStyleColBandSize w:val="1"/>
      <w:tblBorders>
        <w:top w:val="single" w:sz="4" w:space="0" w:color="DCDCDC" w:themeColor="accent4"/>
        <w:left w:val="single" w:sz="4" w:space="0" w:color="DCDCDC" w:themeColor="accent4"/>
        <w:bottom w:val="single" w:sz="4" w:space="0" w:color="DCDCDC" w:themeColor="accent4"/>
        <w:right w:val="single" w:sz="4" w:space="0" w:color="DCDCDC" w:themeColor="accent4"/>
        <w:insideH w:val="single" w:sz="4" w:space="0" w:color="DCDCDC" w:themeColor="accent4"/>
        <w:insideV w:val="single" w:sz="4" w:space="0" w:color="DCDCDC" w:themeColor="accent4"/>
      </w:tblBorders>
    </w:tblPr>
    <w:tcPr>
      <w:shd w:val="clear" w:color="auto" w:fill="DCDCDC" w:themeFill="accent4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262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262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26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262A" w:themeFill="accent1"/>
      </w:tcPr>
    </w:tblStylePr>
    <w:tblStylePr w:type="band1Vert">
      <w:tblPr/>
      <w:tcPr>
        <w:shd w:val="clear" w:color="auto" w:fill="F7A8A9" w:themeFill="accent1" w:themeFillTint="66"/>
      </w:tcPr>
    </w:tblStylePr>
    <w:tblStylePr w:type="band1Horz">
      <w:tblPr/>
      <w:tcPr>
        <w:shd w:val="clear" w:color="auto" w:fill="F7A8A9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571ED"/>
    <w:rPr>
      <w:color w:val="BB1114" w:themeColor="accent1" w:themeShade="BF"/>
    </w:rPr>
    <w:tblPr>
      <w:tblStyleRowBandSize w:val="1"/>
      <w:tblStyleColBandSize w:val="1"/>
      <w:tblBorders>
        <w:top w:val="single" w:sz="4" w:space="0" w:color="F37C7E" w:themeColor="accent1" w:themeTint="99"/>
        <w:left w:val="single" w:sz="4" w:space="0" w:color="F37C7E" w:themeColor="accent1" w:themeTint="99"/>
        <w:bottom w:val="single" w:sz="4" w:space="0" w:color="F37C7E" w:themeColor="accent1" w:themeTint="99"/>
        <w:right w:val="single" w:sz="4" w:space="0" w:color="F37C7E" w:themeColor="accent1" w:themeTint="99"/>
        <w:insideH w:val="single" w:sz="4" w:space="0" w:color="F37C7E" w:themeColor="accent1" w:themeTint="99"/>
        <w:insideV w:val="single" w:sz="4" w:space="0" w:color="F37C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3D4" w:themeFill="accent1" w:themeFillTint="33"/>
      </w:tcPr>
    </w:tblStylePr>
    <w:tblStylePr w:type="band1Horz">
      <w:tblPr/>
      <w:tcPr>
        <w:shd w:val="clear" w:color="auto" w:fill="FBD3D4" w:themeFill="accent1" w:themeFillTint="33"/>
      </w:tcPr>
    </w:tblStylePr>
    <w:tblStylePr w:type="neCell">
      <w:tblPr/>
      <w:tcPr>
        <w:tcBorders>
          <w:bottom w:val="single" w:sz="4" w:space="0" w:color="F37C7E" w:themeColor="accent1" w:themeTint="99"/>
        </w:tcBorders>
      </w:tcPr>
    </w:tblStylePr>
    <w:tblStylePr w:type="nwCell">
      <w:tblPr/>
      <w:tcPr>
        <w:tcBorders>
          <w:bottom w:val="single" w:sz="4" w:space="0" w:color="F37C7E" w:themeColor="accent1" w:themeTint="99"/>
        </w:tcBorders>
      </w:tcPr>
    </w:tblStylePr>
    <w:tblStylePr w:type="seCell">
      <w:tblPr/>
      <w:tcPr>
        <w:tcBorders>
          <w:top w:val="single" w:sz="4" w:space="0" w:color="F37C7E" w:themeColor="accent1" w:themeTint="99"/>
        </w:tcBorders>
      </w:tcPr>
    </w:tblStylePr>
    <w:tblStylePr w:type="swCell">
      <w:tblPr/>
      <w:tcPr>
        <w:tcBorders>
          <w:top w:val="single" w:sz="4" w:space="0" w:color="F37C7E" w:themeColor="accent1" w:themeTint="99"/>
        </w:tcBorders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71ED"/>
    <w:pPr>
      <w:spacing w:before="0"/>
    </w:pPr>
    <w:rPr>
      <w:rFonts w:asciiTheme="majorHAnsi" w:eastAsiaTheme="majorEastAsia" w:hAnsiTheme="majorHAnsi" w:cstheme="majorBidi"/>
      <w:color w:val="1C1C1C" w:themeColor="text1"/>
    </w:rPr>
    <w:tblPr>
      <w:tblStyleRowBandSize w:val="1"/>
      <w:tblStyleColBandSize w:val="1"/>
      <w:tblBorders>
        <w:top w:val="single" w:sz="8" w:space="0" w:color="ABABAB" w:themeColor="accent3"/>
        <w:left w:val="single" w:sz="8" w:space="0" w:color="ABABAB" w:themeColor="accent3"/>
        <w:bottom w:val="single" w:sz="8" w:space="0" w:color="ABABAB" w:themeColor="accent3"/>
        <w:right w:val="single" w:sz="8" w:space="0" w:color="ABABAB" w:themeColor="accent3"/>
        <w:insideH w:val="single" w:sz="8" w:space="0" w:color="ABABAB" w:themeColor="accent3"/>
        <w:insideV w:val="single" w:sz="8" w:space="0" w:color="ABABAB" w:themeColor="accent3"/>
      </w:tblBorders>
    </w:tblPr>
    <w:tcPr>
      <w:shd w:val="clear" w:color="auto" w:fill="EAEAEA" w:themeFill="accent3" w:themeFillTint="3F"/>
    </w:tcPr>
    <w:tblStylePr w:type="firstRow">
      <w:rPr>
        <w:b/>
        <w:bCs/>
        <w:color w:val="1C1C1C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1C1C1C" w:themeColor="text1"/>
      </w:rPr>
      <w:tblPr/>
      <w:tcPr>
        <w:tcBorders>
          <w:top w:val="single" w:sz="12" w:space="0" w:color="1C1C1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C1C1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C1C1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EEE" w:themeFill="accent3" w:themeFillTint="33"/>
      </w:tcPr>
    </w:tblStylePr>
    <w:tblStylePr w:type="band1Vert">
      <w:tblPr/>
      <w:tcPr>
        <w:shd w:val="clear" w:color="auto" w:fill="D5D5D5" w:themeFill="accent3" w:themeFillTint="7F"/>
      </w:tcPr>
    </w:tblStylePr>
    <w:tblStylePr w:type="band1Horz">
      <w:tblPr/>
      <w:tcPr>
        <w:tcBorders>
          <w:insideH w:val="single" w:sz="6" w:space="0" w:color="ABABAB" w:themeColor="accent3"/>
          <w:insideV w:val="single" w:sz="6" w:space="0" w:color="ABABAB" w:themeColor="accent3"/>
        </w:tcBorders>
        <w:shd w:val="clear" w:color="auto" w:fill="D5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4-Accent3">
    <w:name w:val="Grid Table 4 Accent 3"/>
    <w:aliases w:val="Default Table"/>
    <w:basedOn w:val="TableNormal"/>
    <w:uiPriority w:val="49"/>
    <w:rsid w:val="00FD500A"/>
    <w:pPr>
      <w:spacing w:before="0"/>
    </w:pPr>
    <w:rPr>
      <w:rFonts w:ascii="KareliaWeb Regular" w:hAnsi="KareliaWeb Regular"/>
      <w:sz w:val="24"/>
    </w:rPr>
    <w:tblPr>
      <w:tblStyleRowBandSize w:val="1"/>
      <w:tblBorders>
        <w:top w:val="single" w:sz="2" w:space="0" w:color="FFFFFF" w:themeColor="background2"/>
        <w:left w:val="single" w:sz="2" w:space="0" w:color="FFFFFF" w:themeColor="background2"/>
        <w:bottom w:val="single" w:sz="2" w:space="0" w:color="FFFFFF" w:themeColor="background2"/>
        <w:right w:val="single" w:sz="2" w:space="0" w:color="FFFFFF" w:themeColor="background2"/>
        <w:insideH w:val="single" w:sz="2" w:space="0" w:color="FFFFFF" w:themeColor="background2"/>
        <w:insideV w:val="single" w:sz="2" w:space="0" w:color="FFFFFF" w:themeColor="background2"/>
      </w:tblBorders>
    </w:tblPr>
    <w:tcPr>
      <w:shd w:val="clear" w:color="auto" w:fill="EB262A" w:themeFill="accent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ABAB" w:themeColor="accent3"/>
          <w:left w:val="single" w:sz="4" w:space="0" w:color="ABABAB" w:themeColor="accent3"/>
          <w:bottom w:val="single" w:sz="4" w:space="0" w:color="ABABAB" w:themeColor="accent3"/>
          <w:right w:val="single" w:sz="4" w:space="0" w:color="ABABAB" w:themeColor="accent3"/>
          <w:insideH w:val="nil"/>
          <w:insideV w:val="nil"/>
        </w:tcBorders>
        <w:shd w:val="clear" w:color="auto" w:fill="ABABAB" w:themeFill="accent3"/>
      </w:tcPr>
    </w:tblStylePr>
    <w:tblStylePr w:type="lastRow">
      <w:rPr>
        <w:b/>
        <w:bCs/>
      </w:rPr>
      <w:tblPr/>
      <w:tcPr>
        <w:tcBorders>
          <w:top w:val="double" w:sz="4" w:space="0" w:color="ABABA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EEEEE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B30CB"/>
    <w:tblPr>
      <w:tblStyleRowBandSize w:val="1"/>
      <w:tblStyleColBandSize w:val="1"/>
      <w:jc w:val="center"/>
      <w:tblBorders>
        <w:top w:val="single" w:sz="4" w:space="0" w:color="1C1C1C" w:themeColor="text1"/>
        <w:left w:val="single" w:sz="4" w:space="0" w:color="1C1C1C" w:themeColor="text1"/>
        <w:bottom w:val="single" w:sz="4" w:space="0" w:color="1C1C1C" w:themeColor="text1"/>
        <w:right w:val="single" w:sz="4" w:space="0" w:color="1C1C1C" w:themeColor="text1"/>
        <w:insideH w:val="single" w:sz="4" w:space="0" w:color="1C1C1C" w:themeColor="text1"/>
        <w:insideV w:val="single" w:sz="4" w:space="0" w:color="1C1C1C" w:themeColor="text1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262A" w:themeColor="accent1"/>
          <w:left w:val="single" w:sz="4" w:space="0" w:color="EB262A" w:themeColor="accent1"/>
          <w:bottom w:val="single" w:sz="4" w:space="0" w:color="EB262A" w:themeColor="accent1"/>
          <w:right w:val="single" w:sz="4" w:space="0" w:color="EB262A" w:themeColor="accent1"/>
          <w:insideH w:val="nil"/>
          <w:insideV w:val="nil"/>
        </w:tcBorders>
        <w:shd w:val="clear" w:color="auto" w:fill="EB262A" w:themeFill="accent1"/>
      </w:tcPr>
    </w:tblStylePr>
    <w:tblStylePr w:type="lastRow">
      <w:rPr>
        <w:b/>
        <w:bCs/>
      </w:rPr>
      <w:tblPr/>
      <w:tcPr>
        <w:tcBorders>
          <w:top w:val="double" w:sz="4" w:space="0" w:color="EB26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4" w:themeFill="accent1" w:themeFillTint="33"/>
      </w:tcPr>
    </w:tblStylePr>
    <w:tblStylePr w:type="band1Horz">
      <w:tblPr/>
      <w:tcPr>
        <w:shd w:val="clear" w:color="auto" w:fill="FBD3D4" w:themeFill="accent1" w:themeFillTint="33"/>
      </w:tcPr>
    </w:tblStylePr>
  </w:style>
  <w:style w:type="character" w:customStyle="1" w:styleId="TOC3Char">
    <w:name w:val="TOC 3 Char"/>
    <w:basedOn w:val="DefaultParagraphFont"/>
    <w:link w:val="TOC3"/>
    <w:uiPriority w:val="39"/>
    <w:rsid w:val="000E3141"/>
    <w:rPr>
      <w:rFonts w:asciiTheme="majorHAnsi" w:hAnsiTheme="majorHAnsi"/>
      <w:bCs/>
      <w:iCs/>
      <w:color w:val="1C1C1C" w:themeColor="accent2"/>
      <w:sz w:val="24"/>
    </w:rPr>
  </w:style>
  <w:style w:type="numbering" w:customStyle="1" w:styleId="Style3">
    <w:name w:val="Style3"/>
    <w:uiPriority w:val="99"/>
    <w:rsid w:val="00CE31B9"/>
    <w:pPr>
      <w:numPr>
        <w:numId w:val="5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42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1B1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en-IN"/>
    </w:rPr>
  </w:style>
  <w:style w:type="paragraph" w:customStyle="1" w:styleId="DocTitle">
    <w:name w:val="Doc Title"/>
    <w:basedOn w:val="Normal"/>
    <w:link w:val="DocTitleChar"/>
    <w:qFormat/>
    <w:rsid w:val="00014F1D"/>
    <w:pPr>
      <w:ind w:left="57"/>
    </w:pPr>
    <w:rPr>
      <w:color w:val="FFFFFF" w:themeColor="background1"/>
      <w:sz w:val="64"/>
      <w:szCs w:val="64"/>
    </w:rPr>
  </w:style>
  <w:style w:type="paragraph" w:customStyle="1" w:styleId="DateFormat">
    <w:name w:val="Date Format"/>
    <w:basedOn w:val="Normal"/>
    <w:link w:val="DateFormatChar"/>
    <w:qFormat/>
    <w:rsid w:val="00014F1D"/>
    <w:rPr>
      <w:color w:val="FFFFFF" w:themeColor="background1"/>
      <w:sz w:val="36"/>
      <w:szCs w:val="36"/>
    </w:rPr>
  </w:style>
  <w:style w:type="character" w:customStyle="1" w:styleId="DocTitleChar">
    <w:name w:val="Doc Title Char"/>
    <w:basedOn w:val="DefaultParagraphFont"/>
    <w:link w:val="DocTitle"/>
    <w:rsid w:val="00014F1D"/>
    <w:rPr>
      <w:rFonts w:asciiTheme="majorHAnsi" w:hAnsiTheme="majorHAnsi"/>
      <w:color w:val="FFFFFF" w:themeColor="background1"/>
      <w:sz w:val="64"/>
      <w:szCs w:val="64"/>
    </w:rPr>
  </w:style>
  <w:style w:type="character" w:customStyle="1" w:styleId="DateFormatChar">
    <w:name w:val="Date Format Char"/>
    <w:basedOn w:val="DefaultParagraphFont"/>
    <w:link w:val="DateFormat"/>
    <w:rsid w:val="00014F1D"/>
    <w:rPr>
      <w:rFonts w:asciiTheme="majorHAnsi" w:hAnsiTheme="majorHAnsi"/>
      <w:color w:val="FFFFFF" w:themeColor="background1"/>
      <w:sz w:val="36"/>
      <w:szCs w:val="36"/>
    </w:rPr>
  </w:style>
  <w:style w:type="paragraph" w:customStyle="1" w:styleId="Paragraphs">
    <w:name w:val="Paragraphs"/>
    <w:basedOn w:val="Normal"/>
    <w:link w:val="ParagraphsChar"/>
    <w:qFormat/>
    <w:rsid w:val="00D262D4"/>
    <w:pPr>
      <w:ind w:left="454"/>
      <w:jc w:val="both"/>
    </w:pPr>
  </w:style>
  <w:style w:type="character" w:customStyle="1" w:styleId="ParagraphsChar">
    <w:name w:val="Paragraphs Char"/>
    <w:basedOn w:val="DefaultParagraphFont"/>
    <w:link w:val="Paragraphs"/>
    <w:rsid w:val="00D262D4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E30CC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E5584E"/>
    <w:pPr>
      <w:spacing w:before="0" w:after="240"/>
      <w:jc w:val="both"/>
    </w:pPr>
    <w:rPr>
      <w:rFonts w:ascii="Garamond" w:eastAsia="Times New Roman" w:hAnsi="Garamond" w:cs="Times New Roman"/>
      <w:color w:val="auto"/>
      <w:spacing w:val="-5"/>
    </w:rPr>
  </w:style>
  <w:style w:type="character" w:customStyle="1" w:styleId="BodyTextChar">
    <w:name w:val="Body Text Char"/>
    <w:basedOn w:val="DefaultParagraphFont"/>
    <w:link w:val="BodyText"/>
    <w:semiHidden/>
    <w:rsid w:val="00E5584E"/>
    <w:rPr>
      <w:rFonts w:ascii="Garamond" w:eastAsia="Times New Roman" w:hAnsi="Garamond" w:cs="Times New Roman"/>
      <w:color w:val="auto"/>
      <w:spacing w:val="-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apt%20DE\SEPG\Document%20Template%20Conversion\Output\Prodapt%20Document%20Template%202022.dotx" TargetMode="External"/></Relationships>
</file>

<file path=word/theme/theme1.xml><?xml version="1.0" encoding="utf-8"?>
<a:theme xmlns:a="http://schemas.openxmlformats.org/drawingml/2006/main" name="Prodapt 2022">
  <a:themeElements>
    <a:clrScheme name="Prdapt 2022">
      <a:dk1>
        <a:srgbClr val="1C1C1C"/>
      </a:dk1>
      <a:lt1>
        <a:srgbClr val="FFFFFF"/>
      </a:lt1>
      <a:dk2>
        <a:srgbClr val="1C1C1C"/>
      </a:dk2>
      <a:lt2>
        <a:srgbClr val="FFFFFF"/>
      </a:lt2>
      <a:accent1>
        <a:srgbClr val="EB262A"/>
      </a:accent1>
      <a:accent2>
        <a:srgbClr val="1C1C1C"/>
      </a:accent2>
      <a:accent3>
        <a:srgbClr val="ABABAB"/>
      </a:accent3>
      <a:accent4>
        <a:srgbClr val="DCDCDC"/>
      </a:accent4>
      <a:accent5>
        <a:srgbClr val="74C657"/>
      </a:accent5>
      <a:accent6>
        <a:srgbClr val="FFFFFF"/>
      </a:accent6>
      <a:hlink>
        <a:srgbClr val="EB262A"/>
      </a:hlink>
      <a:folHlink>
        <a:srgbClr val="DCDCDC"/>
      </a:folHlink>
    </a:clrScheme>
    <a:fontScheme name="Prodapt 2022">
      <a:majorFont>
        <a:latin typeface="KareliaWeb Regular"/>
        <a:ea typeface=""/>
        <a:cs typeface=""/>
      </a:majorFont>
      <a:minorFont>
        <a:latin typeface="KareliaWeb Regular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rodapt 2022" id="{B4961BF3-EC4B-4B38-934B-1B99FBE4AC55}" vid="{19D67112-7A3A-499F-8643-82FE9FA3F1A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2024-07-17T00:00:00</PublishDate>
  <Abstract>[Abstract to be added]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9E28B8BA4F3468AD3FDC094E5D567" ma:contentTypeVersion="24" ma:contentTypeDescription="Create a new document." ma:contentTypeScope="" ma:versionID="61704da7d1683a1e28398ceb7fb5c156">
  <xsd:schema xmlns:xsd="http://www.w3.org/2001/XMLSchema" xmlns:xs="http://www.w3.org/2001/XMLSchema" xmlns:p="http://schemas.microsoft.com/office/2006/metadata/properties" xmlns:ns2="2fd9dd59-ed00-4af7-9d76-adc0bb919909" xmlns:ns3="c175ba53-54e1-43f7-a9b5-eba76de08041" targetNamespace="http://schemas.microsoft.com/office/2006/metadata/properties" ma:root="true" ma:fieldsID="9764f1f2779d05afdb9eba1b4bac8956" ns2:_="" ns3:_="">
    <xsd:import namespace="2fd9dd59-ed00-4af7-9d76-adc0bb919909"/>
    <xsd:import namespace="c175ba53-54e1-43f7-a9b5-eba76de08041"/>
    <xsd:element name="properties">
      <xsd:complexType>
        <xsd:sequence>
          <xsd:element name="documentManagement">
            <xsd:complexType>
              <xsd:all>
                <xsd:element ref="ns2:j3ed44827b8748298604f8290020e4ff" minOccurs="0"/>
                <xsd:element ref="ns3:TaxCatchAll" minOccurs="0"/>
                <xsd:element ref="ns2:ea383a7fec874e29b83dc0a091f8ce6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ProdaptDocumentCategor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9dd59-ed00-4af7-9d76-adc0bb919909" elementFormDefault="qualified">
    <xsd:import namespace="http://schemas.microsoft.com/office/2006/documentManagement/types"/>
    <xsd:import namespace="http://schemas.microsoft.com/office/infopath/2007/PartnerControls"/>
    <xsd:element name="j3ed44827b8748298604f8290020e4ff" ma:index="9" nillable="true" ma:taxonomy="true" ma:internalName="j3ed44827b8748298604f8290020e4ff" ma:taxonomyFieldName="ProdaptRegion" ma:displayName="ProdaptRegion" ma:readOnly="false" ma:default="" ma:fieldId="{33ed4482-7b87-4829-8604-f8290020e4ff}" ma:sspId="57f86abb-38d7-41bf-bac4-7745b1ce4b50" ma:termSetId="1684f1e1-8e81-4c07-9a11-8399655f5ba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a383a7fec874e29b83dc0a091f8ce6d" ma:index="12" nillable="true" ma:taxonomy="true" ma:internalName="ea383a7fec874e29b83dc0a091f8ce6d" ma:taxonomyFieldName="ProdaptDocumentType" ma:displayName="ProdaptDocumentType" ma:readOnly="false" ma:default="2;#Policy|d16bd536-af2a-4105-b4f8-28eb36c90ee5" ma:fieldId="{ea383a7f-ec87-4e29-b83d-c0a091f8ce6d}" ma:sspId="57f86abb-38d7-41bf-bac4-7745b1ce4b50" ma:termSetId="8917f71e-606c-42a7-a5e5-25b10d29d6d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daptDocumentCategory" ma:index="17" nillable="true" ma:displayName="ProdaptDocumentCategory" ma:description="ProdaptDocumentCategory" ma:format="Dropdown" ma:internalName="ProdaptDocumentCategory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7f86abb-38d7-41bf-bac4-7745b1ce4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5ba53-54e1-43f7-a9b5-eba76de080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a7bf064-7b84-4d37-b0ca-cdb93e4101f5}" ma:internalName="TaxCatchAll" ma:showField="CatchAllData" ma:web="c175ba53-54e1-43f7-a9b5-eba76de080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75ba53-54e1-43f7-a9b5-eba76de08041">
      <Value>2</Value>
      <Value>19</Value>
    </TaxCatchAll>
    <lcf76f155ced4ddcb4097134ff3c332f xmlns="2fd9dd59-ed00-4af7-9d76-adc0bb919909">
      <Terms xmlns="http://schemas.microsoft.com/office/infopath/2007/PartnerControls"/>
    </lcf76f155ced4ddcb4097134ff3c332f>
    <SharedWithUsers xmlns="c175ba53-54e1-43f7-a9b5-eba76de08041">
      <UserInfo>
        <DisplayName/>
        <AccountId xsi:nil="true"/>
        <AccountType/>
      </UserInfo>
    </SharedWithUsers>
    <MediaLengthInSeconds xmlns="2fd9dd59-ed00-4af7-9d76-adc0bb919909" xsi:nil="true"/>
    <ProdaptDocumentCategory xmlns="2fd9dd59-ed00-4af7-9d76-adc0bb919909" xsi:nil="true"/>
    <ea383a7fec874e29b83dc0a091f8ce6d xmlns="2fd9dd59-ed00-4af7-9d76-adc0bb919909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Policy</TermName>
          <TermId xmlns="http://schemas.microsoft.com/office/infopath/2007/PartnerControls">d16bd536-af2a-4105-b4f8-28eb36c90ee5</TermId>
        </TermInfo>
      </Terms>
    </ea383a7fec874e29b83dc0a091f8ce6d>
    <j3ed44827b8748298604f8290020e4ff xmlns="2fd9dd59-ed00-4af7-9d76-adc0bb919909">
      <Terms xmlns="http://schemas.microsoft.com/office/infopath/2007/PartnerControls">
        <TermInfo xmlns="http://schemas.microsoft.com/office/infopath/2007/PartnerControls">
          <TermName xmlns="http://schemas.microsoft.com/office/infopath/2007/PartnerControls">Other</TermName>
          <TermId xmlns="http://schemas.microsoft.com/office/infopath/2007/PartnerControls">643a8c24-9f08-46b2-8201-72feccd42062</TermId>
        </TermInfo>
      </Terms>
    </j3ed44827b8748298604f8290020e4f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947EE-DC17-4687-B219-F9164E858F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AF5357-2DE0-470C-B7C6-7E979F7D67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0FC798-81A3-4AED-BAC2-57A7ECDAF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9dd59-ed00-4af7-9d76-adc0bb919909"/>
    <ds:schemaRef ds:uri="c175ba53-54e1-43f7-a9b5-eba76de08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C485A4-EE98-4F02-92E0-5D8D11F4A2E5}">
  <ds:schemaRefs>
    <ds:schemaRef ds:uri="http://schemas.microsoft.com/office/2006/metadata/properties"/>
    <ds:schemaRef ds:uri="http://schemas.microsoft.com/office/infopath/2007/PartnerControls"/>
    <ds:schemaRef ds:uri="c175ba53-54e1-43f7-a9b5-eba76de08041"/>
    <ds:schemaRef ds:uri="2fd9dd59-ed00-4af7-9d76-adc0bb9199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Prodapt Document Template 2022</Template>
  <TotalTime>1</TotalTime>
  <Pages>15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 Document_&lt;Program Name&gt;_&lt;Module Name&gt;</vt:lpstr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Prodapt</dc:creator>
  <cp:keywords/>
  <dc:description>Private &amp; Confidential</dc:description>
  <cp:lastModifiedBy>shrestha sinha</cp:lastModifiedBy>
  <cp:revision>2</cp:revision>
  <dcterms:created xsi:type="dcterms:W3CDTF">2025-07-25T07:32:00Z</dcterms:created>
  <dcterms:modified xsi:type="dcterms:W3CDTF">2025-07-25T07:32:00Z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e9c10c78-4fed-4d26-b45d-0a6b19b8154d</vt:lpwstr>
  </property>
  <property fmtid="{D5CDD505-2E9C-101B-9397-08002B2CF9AE}" pid="3" name="ContentTypeId">
    <vt:lpwstr>0x0101000239E28B8BA4F3468AD3FDC094E5D567</vt:lpwstr>
  </property>
  <property fmtid="{D5CDD505-2E9C-101B-9397-08002B2CF9AE}" pid="4" name="m5596b65076449e2a727d59cbf42095c">
    <vt:lpwstr>Prodapt India|3a37ef66-6340-4eaa-83c9-2908d971b738</vt:lpwstr>
  </property>
  <property fmtid="{D5CDD505-2E9C-101B-9397-08002B2CF9AE}" pid="5" name="ProdaptRegion">
    <vt:lpwstr>19;#Other|643a8c24-9f08-46b2-8201-72feccd42062</vt:lpwstr>
  </property>
  <property fmtid="{D5CDD505-2E9C-101B-9397-08002B2CF9AE}" pid="6" name="Order">
    <vt:r8>51300</vt:r8>
  </property>
  <property fmtid="{D5CDD505-2E9C-101B-9397-08002B2CF9AE}" pid="7" name="p16f4640d3dc4380a66433699eb72765">
    <vt:lpwstr>Other|03550497-ba23-4de0-8d43-dac14ff9a7a7</vt:lpwstr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ProdaptDocumentType">
    <vt:lpwstr>2;#Policy|d16bd536-af2a-4105-b4f8-28eb36c90ee5</vt:lpwstr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Technology">
    <vt:lpwstr/>
  </property>
  <property fmtid="{D5CDD505-2E9C-101B-9397-08002B2CF9AE}" pid="16" name="MediaServiceImageTags">
    <vt:lpwstr/>
  </property>
  <property fmtid="{D5CDD505-2E9C-101B-9397-08002B2CF9AE}" pid="17" name="Prodapt Account">
    <vt:lpwstr/>
  </property>
  <property fmtid="{D5CDD505-2E9C-101B-9397-08002B2CF9AE}" pid="18" name="Document Type">
    <vt:lpwstr/>
  </property>
</Properties>
</file>